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BFF1B" w14:textId="75EA53C4" w:rsidR="008220EF" w:rsidRPr="006C6B21" w:rsidRDefault="001D37AE" w:rsidP="00307C7A">
      <w:pPr>
        <w:spacing w:after="120"/>
        <w:rPr>
          <w:rFonts w:ascii="Tahoma" w:hAnsi="Tahoma" w:cs="Tahoma"/>
          <w:b/>
          <w:sz w:val="28"/>
          <w:szCs w:val="28"/>
        </w:rPr>
      </w:pPr>
      <w:r>
        <w:rPr>
          <w:rFonts w:ascii="Tahoma" w:hAnsi="Tahoma" w:cs="Tahoma"/>
          <w:b/>
          <w:sz w:val="28"/>
          <w:szCs w:val="28"/>
        </w:rPr>
        <w:t>Our Energy Future</w:t>
      </w:r>
    </w:p>
    <w:p w14:paraId="20667DDC" w14:textId="4D38CD6B" w:rsidR="004854DB" w:rsidRDefault="001D37AE">
      <w:pPr>
        <w:spacing w:after="120"/>
        <w:rPr>
          <w:rFonts w:ascii="Tahoma" w:eastAsiaTheme="minorEastAsia" w:hAnsi="Tahoma" w:cs="Tahoma"/>
          <w:b/>
          <w:sz w:val="20"/>
          <w:szCs w:val="20"/>
        </w:rPr>
      </w:pPr>
      <w:r>
        <w:rPr>
          <w:rFonts w:ascii="Tahoma" w:eastAsiaTheme="minorEastAsia" w:hAnsi="Tahoma" w:cs="Tahoma"/>
          <w:b/>
          <w:u w:val="single"/>
        </w:rPr>
        <w:t>Energy by the Numbers</w:t>
      </w:r>
    </w:p>
    <w:p w14:paraId="2376D4F5" w14:textId="21C9BD17" w:rsidR="001C31A1" w:rsidRDefault="0080270C" w:rsidP="00103C20">
      <w:pPr>
        <w:pStyle w:val="HTMLPreformatted"/>
        <w:spacing w:after="120"/>
        <w:rPr>
          <w:rFonts w:ascii="Tahoma" w:eastAsiaTheme="minorEastAsia" w:hAnsi="Tahoma" w:cs="Tahoma"/>
        </w:rPr>
      </w:pPr>
      <w:r>
        <w:rPr>
          <w:rFonts w:ascii="Tahoma" w:eastAsiaTheme="minorEastAsia" w:hAnsi="Tahoma" w:cs="Tahoma"/>
        </w:rPr>
        <w:t>Below are a few estimates of energy usage per person</w:t>
      </w:r>
      <w:r w:rsidR="001F4A21">
        <w:rPr>
          <w:rFonts w:ascii="Tahoma" w:eastAsiaTheme="minorEastAsia" w:hAnsi="Tahoma" w:cs="Tahoma"/>
        </w:rPr>
        <w:t xml:space="preserve"> </w:t>
      </w:r>
      <w:r>
        <w:rPr>
          <w:rFonts w:ascii="Tahoma" w:eastAsiaTheme="minorEastAsia" w:hAnsi="Tahoma" w:cs="Tahoma"/>
        </w:rPr>
        <w:t>in the United States.</w:t>
      </w:r>
    </w:p>
    <w:p w14:paraId="7D0FEA6C" w14:textId="0C981F4E" w:rsidR="009E5EAE" w:rsidRDefault="009E5EAE" w:rsidP="009E5EAE">
      <w:pPr>
        <w:pStyle w:val="HTMLPreformatted"/>
        <w:numPr>
          <w:ilvl w:val="0"/>
          <w:numId w:val="47"/>
        </w:numPr>
        <w:spacing w:after="120"/>
        <w:rPr>
          <w:rFonts w:ascii="Tahoma" w:eastAsiaTheme="minorEastAsia" w:hAnsi="Tahoma" w:cs="Tahoma"/>
        </w:rPr>
      </w:pPr>
      <w:r>
        <w:rPr>
          <w:rFonts w:ascii="Tahoma" w:eastAsiaTheme="minorEastAsia" w:hAnsi="Tahoma" w:cs="Tahoma"/>
        </w:rPr>
        <w:t>The US uses roughly 20 million barrels of oil per day</w:t>
      </w:r>
    </w:p>
    <w:p w14:paraId="1A496443" w14:textId="50570C57" w:rsidR="009E5EAE" w:rsidRDefault="009E5EAE" w:rsidP="009E5EAE">
      <w:pPr>
        <w:pStyle w:val="HTMLPreformatted"/>
        <w:numPr>
          <w:ilvl w:val="0"/>
          <w:numId w:val="47"/>
        </w:numPr>
        <w:spacing w:after="120"/>
        <w:rPr>
          <w:rFonts w:ascii="Tahoma" w:eastAsiaTheme="minorEastAsia" w:hAnsi="Tahoma" w:cs="Tahoma"/>
        </w:rPr>
      </w:pPr>
      <w:r>
        <w:rPr>
          <w:rFonts w:ascii="Tahoma" w:eastAsiaTheme="minorEastAsia" w:hAnsi="Tahoma" w:cs="Tahoma"/>
        </w:rPr>
        <w:t>With ~300 million people in the</w:t>
      </w:r>
      <w:r w:rsidR="00E27339">
        <w:rPr>
          <w:rFonts w:ascii="Tahoma" w:eastAsiaTheme="minorEastAsia" w:hAnsi="Tahoma" w:cs="Tahoma"/>
        </w:rPr>
        <w:t xml:space="preserve"> US, each person uses </w:t>
      </w:r>
      <w:r>
        <w:rPr>
          <w:rFonts w:ascii="Tahoma" w:eastAsiaTheme="minorEastAsia" w:hAnsi="Tahoma" w:cs="Tahoma"/>
        </w:rPr>
        <w:t xml:space="preserve">a barrel of </w:t>
      </w:r>
      <w:r w:rsidR="00E27339">
        <w:rPr>
          <w:rFonts w:ascii="Tahoma" w:eastAsiaTheme="minorEastAsia" w:hAnsi="Tahoma" w:cs="Tahoma"/>
        </w:rPr>
        <w:t>oil of energy every 15 days.</w:t>
      </w:r>
    </w:p>
    <w:p w14:paraId="2969866F" w14:textId="18CB2DB9" w:rsidR="00E27339" w:rsidRDefault="00E27339" w:rsidP="00E27339">
      <w:pPr>
        <w:pStyle w:val="HTMLPreformatted"/>
        <w:numPr>
          <w:ilvl w:val="0"/>
          <w:numId w:val="47"/>
        </w:numPr>
        <w:spacing w:after="120"/>
        <w:rPr>
          <w:rFonts w:ascii="Tahoma" w:eastAsiaTheme="minorEastAsia" w:hAnsi="Tahoma" w:cs="Tahoma"/>
        </w:rPr>
      </w:pPr>
      <w:r>
        <w:rPr>
          <w:rFonts w:ascii="Tahoma" w:eastAsiaTheme="minorEastAsia" w:hAnsi="Tahoma" w:cs="Tahoma"/>
        </w:rPr>
        <w:t>However, oil only constitutes 35% of all US energy consumed. Therefore, a person uses the amount of energy found in a barrel of oil in roughly 5 days.</w:t>
      </w:r>
    </w:p>
    <w:p w14:paraId="27117DC2" w14:textId="75B913D2" w:rsidR="003928D1" w:rsidRDefault="00E27339" w:rsidP="00E27339">
      <w:pPr>
        <w:pStyle w:val="HTMLPreformatted"/>
        <w:numPr>
          <w:ilvl w:val="0"/>
          <w:numId w:val="47"/>
        </w:numPr>
        <w:spacing w:after="120"/>
        <w:rPr>
          <w:rFonts w:ascii="Tahoma" w:eastAsiaTheme="minorEastAsia" w:hAnsi="Tahoma" w:cs="Tahoma"/>
        </w:rPr>
      </w:pPr>
      <w:r>
        <w:rPr>
          <w:rFonts w:ascii="Tahoma" w:eastAsiaTheme="minorEastAsia" w:hAnsi="Tahoma" w:cs="Tahoma"/>
        </w:rPr>
        <w:t xml:space="preserve">A barrel of oil </w:t>
      </w:r>
      <w:proofErr w:type="gramStart"/>
      <w:r>
        <w:rPr>
          <w:rFonts w:ascii="Tahoma" w:eastAsiaTheme="minorEastAsia" w:hAnsi="Tahoma" w:cs="Tahoma"/>
        </w:rPr>
        <w:t>contain</w:t>
      </w:r>
      <w:proofErr w:type="gramEnd"/>
      <w:r>
        <w:rPr>
          <w:rFonts w:ascii="Tahoma" w:eastAsiaTheme="minorEastAsia" w:hAnsi="Tahoma" w:cs="Tahoma"/>
        </w:rPr>
        <w:t xml:space="preserve"> roughly 6 Gigajoules (GJ) of energy, which is equivalent to </w:t>
      </w:r>
      <w:r w:rsidR="003928D1">
        <w:rPr>
          <w:rFonts w:ascii="Tahoma" w:eastAsiaTheme="minorEastAsia" w:hAnsi="Tahoma" w:cs="Tahoma"/>
        </w:rPr>
        <w:t xml:space="preserve">1700 kilowatt hours (kWh) or </w:t>
      </w:r>
      <w:r>
        <w:rPr>
          <w:rFonts w:ascii="Tahoma" w:eastAsiaTheme="minorEastAsia" w:hAnsi="Tahoma" w:cs="Tahoma"/>
        </w:rPr>
        <w:t xml:space="preserve">6 </w:t>
      </w:r>
      <w:r w:rsidR="003928D1">
        <w:rPr>
          <w:rFonts w:ascii="Tahoma" w:eastAsiaTheme="minorEastAsia" w:hAnsi="Tahoma" w:cs="Tahoma"/>
        </w:rPr>
        <w:t>MBTUs</w:t>
      </w:r>
      <w:r w:rsidR="00C34C97">
        <w:rPr>
          <w:rFonts w:ascii="Tahoma" w:eastAsiaTheme="minorEastAsia" w:hAnsi="Tahoma" w:cs="Tahoma"/>
        </w:rPr>
        <w:t xml:space="preserve"> (Million British Thermal Unit</w:t>
      </w:r>
      <w:r w:rsidR="003928D1">
        <w:rPr>
          <w:rFonts w:ascii="Tahoma" w:eastAsiaTheme="minorEastAsia" w:hAnsi="Tahoma" w:cs="Tahoma"/>
        </w:rPr>
        <w:t>s)</w:t>
      </w:r>
      <w:r w:rsidR="00C34C97">
        <w:rPr>
          <w:rFonts w:ascii="Tahoma" w:eastAsiaTheme="minorEastAsia" w:hAnsi="Tahoma" w:cs="Tahoma"/>
        </w:rPr>
        <w:t xml:space="preserve"> </w:t>
      </w:r>
    </w:p>
    <w:p w14:paraId="5A91F141" w14:textId="7DE320E7" w:rsidR="002D2F7C" w:rsidRDefault="00C34C97" w:rsidP="002D2F7C">
      <w:pPr>
        <w:pStyle w:val="HTMLPreformatted"/>
        <w:numPr>
          <w:ilvl w:val="1"/>
          <w:numId w:val="47"/>
        </w:numPr>
        <w:spacing w:after="120"/>
        <w:rPr>
          <w:rFonts w:ascii="Tahoma" w:eastAsiaTheme="minorEastAsia" w:hAnsi="Tahoma" w:cs="Tahoma"/>
        </w:rPr>
      </w:pPr>
      <w:r>
        <w:rPr>
          <w:rFonts w:ascii="Tahoma" w:eastAsiaTheme="minorEastAsia" w:hAnsi="Tahoma" w:cs="Tahoma"/>
        </w:rPr>
        <w:t>1 BTU is the amount of energy required to increase the temperature of a pint of water by 1 degree Fahrenheit</w:t>
      </w:r>
    </w:p>
    <w:p w14:paraId="0D723967" w14:textId="73FDD16B" w:rsidR="002D2F7C" w:rsidRDefault="002D2F7C" w:rsidP="002D2F7C">
      <w:pPr>
        <w:pStyle w:val="HTMLPreformatted"/>
        <w:spacing w:after="120"/>
        <w:rPr>
          <w:rFonts w:ascii="Tahoma" w:eastAsiaTheme="minorEastAsia" w:hAnsi="Tahoma" w:cs="Tahoma"/>
        </w:rPr>
      </w:pPr>
      <w:r>
        <w:rPr>
          <w:rFonts w:ascii="Tahoma" w:eastAsiaTheme="minorEastAsia" w:hAnsi="Tahoma" w:cs="Tahoma"/>
        </w:rPr>
        <w:t xml:space="preserve">As mentioned in prior notes, </w:t>
      </w:r>
      <w:r>
        <w:rPr>
          <w:rFonts w:ascii="Tahoma" w:eastAsiaTheme="minorEastAsia" w:hAnsi="Tahoma" w:cs="Tahoma"/>
          <w:i/>
        </w:rPr>
        <w:t>power</w:t>
      </w:r>
      <w:r>
        <w:rPr>
          <w:rFonts w:ascii="Tahoma" w:eastAsiaTheme="minorEastAsia" w:hAnsi="Tahoma" w:cs="Tahoma"/>
        </w:rPr>
        <w:t xml:space="preserve"> is equal to some unit of energy / a unit of time.</w:t>
      </w:r>
      <w:r w:rsidR="0047336B">
        <w:rPr>
          <w:rFonts w:ascii="Tahoma" w:eastAsiaTheme="minorEastAsia" w:hAnsi="Tahoma" w:cs="Tahoma"/>
        </w:rPr>
        <w:t xml:space="preserve"> 1 watt is equal to 1 joule per second. Using the above figures </w:t>
      </w:r>
      <w:r w:rsidR="00203375">
        <w:rPr>
          <w:rFonts w:ascii="Tahoma" w:eastAsiaTheme="minorEastAsia" w:hAnsi="Tahoma" w:cs="Tahoma"/>
        </w:rPr>
        <w:t>of 6 GJ over 5 days, you can arrive at the following rough estimation:</w:t>
      </w:r>
    </w:p>
    <w:p w14:paraId="3BC447A8" w14:textId="3A6E3013" w:rsidR="00203375" w:rsidRDefault="00203375" w:rsidP="0057296E">
      <w:pPr>
        <w:pStyle w:val="HTMLPreformatted"/>
        <w:spacing w:after="120"/>
        <w:jc w:val="center"/>
        <w:rPr>
          <w:rFonts w:ascii="Tahoma" w:eastAsiaTheme="minorEastAsia" w:hAnsi="Tahoma" w:cs="Tahoma"/>
          <w:i/>
        </w:rPr>
      </w:pPr>
      <w:r w:rsidRPr="0057296E">
        <w:rPr>
          <w:rFonts w:ascii="Tahoma" w:eastAsiaTheme="minorEastAsia" w:hAnsi="Tahoma" w:cs="Tahoma"/>
          <w:i/>
        </w:rPr>
        <w:t xml:space="preserve">The average person in the US uses 10,000 watts (10 kW) per </w:t>
      </w:r>
      <w:r w:rsidR="0057296E" w:rsidRPr="0057296E">
        <w:rPr>
          <w:rFonts w:ascii="Tahoma" w:eastAsiaTheme="minorEastAsia" w:hAnsi="Tahoma" w:cs="Tahoma"/>
          <w:i/>
        </w:rPr>
        <w:t>hour, or 240 kWh per day</w:t>
      </w:r>
    </w:p>
    <w:p w14:paraId="30371960" w14:textId="50968AD1" w:rsidR="0057296E" w:rsidRDefault="00417925" w:rsidP="0057296E">
      <w:pPr>
        <w:pStyle w:val="HTMLPreformatted"/>
        <w:spacing w:after="120"/>
        <w:rPr>
          <w:rFonts w:ascii="Tahoma" w:eastAsiaTheme="minorEastAsia" w:hAnsi="Tahoma" w:cs="Tahoma"/>
        </w:rPr>
      </w:pPr>
      <w:r>
        <w:rPr>
          <w:rFonts w:ascii="Tahoma" w:eastAsiaTheme="minorEastAsia" w:hAnsi="Tahoma" w:cs="Tahoma"/>
        </w:rPr>
        <w:t>To put this in perspective, this amount of power is equivalent to 6 household appliances (</w:t>
      </w:r>
      <w:proofErr w:type="spellStart"/>
      <w:r>
        <w:rPr>
          <w:rFonts w:ascii="Tahoma" w:eastAsiaTheme="minorEastAsia" w:hAnsi="Tahoma" w:cs="Tahoma"/>
        </w:rPr>
        <w:t>blowdryers</w:t>
      </w:r>
      <w:proofErr w:type="spellEnd"/>
      <w:r>
        <w:rPr>
          <w:rFonts w:ascii="Tahoma" w:eastAsiaTheme="minorEastAsia" w:hAnsi="Tahoma" w:cs="Tahoma"/>
        </w:rPr>
        <w:t xml:space="preserve">, microwaves, space heaters, </w:t>
      </w:r>
      <w:proofErr w:type="spellStart"/>
      <w:r>
        <w:rPr>
          <w:rFonts w:ascii="Tahoma" w:eastAsiaTheme="minorEastAsia" w:hAnsi="Tahoma" w:cs="Tahoma"/>
        </w:rPr>
        <w:t>etc</w:t>
      </w:r>
      <w:proofErr w:type="spellEnd"/>
      <w:r>
        <w:rPr>
          <w:rFonts w:ascii="Tahoma" w:eastAsiaTheme="minorEastAsia" w:hAnsi="Tahoma" w:cs="Tahoma"/>
        </w:rPr>
        <w:t>) running continuously</w:t>
      </w:r>
    </w:p>
    <w:p w14:paraId="4D26D7AD" w14:textId="13DF152C" w:rsidR="009D10B6" w:rsidRDefault="009D10B6" w:rsidP="0057296E">
      <w:pPr>
        <w:pStyle w:val="HTMLPreformatted"/>
        <w:spacing w:after="120"/>
        <w:rPr>
          <w:rFonts w:ascii="Tahoma" w:eastAsiaTheme="minorEastAsia" w:hAnsi="Tahoma" w:cs="Tahoma"/>
        </w:rPr>
      </w:pPr>
      <w:r>
        <w:rPr>
          <w:rFonts w:ascii="Tahoma" w:eastAsiaTheme="minorEastAsia" w:hAnsi="Tahoma" w:cs="Tahoma"/>
        </w:rPr>
        <w:t xml:space="preserve">Compartmentalizing this usage further, we can take a look at energy usage by </w:t>
      </w:r>
      <w:r>
        <w:rPr>
          <w:rFonts w:ascii="Tahoma" w:eastAsiaTheme="minorEastAsia" w:hAnsi="Tahoma" w:cs="Tahoma"/>
          <w:i/>
        </w:rPr>
        <w:t xml:space="preserve">household </w:t>
      </w:r>
      <w:r>
        <w:rPr>
          <w:rFonts w:ascii="Tahoma" w:eastAsiaTheme="minorEastAsia" w:hAnsi="Tahoma" w:cs="Tahoma"/>
        </w:rPr>
        <w:t>(not by person). On a daily basis, the typical American household uses:</w:t>
      </w:r>
    </w:p>
    <w:p w14:paraId="76B6012D" w14:textId="703BE57D" w:rsidR="009D10B6" w:rsidRDefault="009D10B6" w:rsidP="009D10B6">
      <w:pPr>
        <w:pStyle w:val="HTMLPreformatted"/>
        <w:numPr>
          <w:ilvl w:val="0"/>
          <w:numId w:val="48"/>
        </w:numPr>
        <w:spacing w:after="120"/>
        <w:rPr>
          <w:rFonts w:ascii="Tahoma" w:eastAsiaTheme="minorEastAsia" w:hAnsi="Tahoma" w:cs="Tahoma"/>
        </w:rPr>
      </w:pPr>
      <w:r>
        <w:rPr>
          <w:rFonts w:ascii="Tahoma" w:eastAsiaTheme="minorEastAsia" w:hAnsi="Tahoma" w:cs="Tahoma"/>
        </w:rPr>
        <w:t xml:space="preserve">35 kWh in electricity – But that only equates to </w:t>
      </w:r>
      <w:r>
        <w:rPr>
          <w:rFonts w:ascii="Tahoma" w:eastAsiaTheme="minorEastAsia" w:hAnsi="Tahoma" w:cs="Tahoma"/>
          <w:i/>
        </w:rPr>
        <w:t xml:space="preserve">delivered </w:t>
      </w:r>
      <w:r>
        <w:rPr>
          <w:rFonts w:ascii="Tahoma" w:eastAsiaTheme="minorEastAsia" w:hAnsi="Tahoma" w:cs="Tahoma"/>
        </w:rPr>
        <w:t>power. In order to deliver the 35 kWh per day, 95 kWh are required to deliver that amount of power to a household.</w:t>
      </w:r>
    </w:p>
    <w:p w14:paraId="3E27D3C3" w14:textId="5CE9DBC4" w:rsidR="009D10B6" w:rsidRDefault="009D10B6" w:rsidP="009D10B6">
      <w:pPr>
        <w:pStyle w:val="HTMLPreformatted"/>
        <w:numPr>
          <w:ilvl w:val="0"/>
          <w:numId w:val="48"/>
        </w:numPr>
        <w:spacing w:after="120"/>
        <w:rPr>
          <w:rFonts w:ascii="Tahoma" w:eastAsiaTheme="minorEastAsia" w:hAnsi="Tahoma" w:cs="Tahoma"/>
        </w:rPr>
      </w:pPr>
      <w:r>
        <w:rPr>
          <w:rFonts w:ascii="Tahoma" w:eastAsiaTheme="minorEastAsia" w:hAnsi="Tahoma" w:cs="Tahoma"/>
        </w:rPr>
        <w:t>35 kWh in natural gas</w:t>
      </w:r>
    </w:p>
    <w:p w14:paraId="55AEE1D8" w14:textId="3CFC019C" w:rsidR="009D10B6" w:rsidRDefault="009D10B6" w:rsidP="009D10B6">
      <w:pPr>
        <w:pStyle w:val="HTMLPreformatted"/>
        <w:numPr>
          <w:ilvl w:val="0"/>
          <w:numId w:val="48"/>
        </w:numPr>
        <w:spacing w:after="120"/>
        <w:rPr>
          <w:rFonts w:ascii="Tahoma" w:eastAsiaTheme="minorEastAsia" w:hAnsi="Tahoma" w:cs="Tahoma"/>
        </w:rPr>
      </w:pPr>
      <w:r>
        <w:rPr>
          <w:rFonts w:ascii="Tahoma" w:eastAsiaTheme="minorEastAsia" w:hAnsi="Tahoma" w:cs="Tahoma"/>
        </w:rPr>
        <w:t xml:space="preserve">2.9 gallons of gasoline (36 </w:t>
      </w:r>
      <w:proofErr w:type="spellStart"/>
      <w:r>
        <w:rPr>
          <w:rFonts w:ascii="Tahoma" w:eastAsiaTheme="minorEastAsia" w:hAnsi="Tahoma" w:cs="Tahoma"/>
        </w:rPr>
        <w:t>kWH</w:t>
      </w:r>
      <w:proofErr w:type="spellEnd"/>
      <w:r>
        <w:rPr>
          <w:rFonts w:ascii="Tahoma" w:eastAsiaTheme="minorEastAsia" w:hAnsi="Tahoma" w:cs="Tahoma"/>
        </w:rPr>
        <w:t xml:space="preserve"> per gallon, or 105 kWh)</w:t>
      </w:r>
    </w:p>
    <w:p w14:paraId="12A0C6EC" w14:textId="76A4C946" w:rsidR="009D10B6" w:rsidRDefault="009D10B6" w:rsidP="009D10B6">
      <w:pPr>
        <w:pStyle w:val="HTMLPreformatted"/>
        <w:spacing w:after="120"/>
        <w:rPr>
          <w:rFonts w:ascii="Tahoma" w:eastAsiaTheme="minorEastAsia" w:hAnsi="Tahoma" w:cs="Tahoma"/>
        </w:rPr>
      </w:pPr>
      <w:r>
        <w:rPr>
          <w:rFonts w:ascii="Tahoma" w:eastAsiaTheme="minorEastAsia" w:hAnsi="Tahoma" w:cs="Tahoma"/>
        </w:rPr>
        <w:t xml:space="preserve">This equals 235 kWh per household, but household usually have more </w:t>
      </w:r>
      <w:r w:rsidR="009273A3">
        <w:rPr>
          <w:rFonts w:ascii="Tahoma" w:eastAsiaTheme="minorEastAsia" w:hAnsi="Tahoma" w:cs="Tahoma"/>
        </w:rPr>
        <w:t>than one person, the average household has ~2.5 people, resulting in 95 kWh per day per person. Where does the other 145 kWh come from?</w:t>
      </w:r>
    </w:p>
    <w:p w14:paraId="664E5569" w14:textId="2ACA7825" w:rsidR="009273A3" w:rsidRDefault="00280796" w:rsidP="009D10B6">
      <w:pPr>
        <w:pStyle w:val="HTMLPreformatted"/>
        <w:spacing w:after="120"/>
        <w:rPr>
          <w:rFonts w:ascii="Tahoma" w:eastAsiaTheme="minorEastAsia" w:hAnsi="Tahoma" w:cs="Tahoma"/>
        </w:rPr>
      </w:pPr>
      <w:r>
        <w:rPr>
          <w:rFonts w:ascii="Tahoma" w:eastAsiaTheme="minorEastAsia" w:hAnsi="Tahoma" w:cs="Tahoma"/>
          <w:noProof/>
        </w:rPr>
        <w:drawing>
          <wp:anchor distT="0" distB="0" distL="114300" distR="114300" simplePos="0" relativeHeight="251658240" behindDoc="0" locked="0" layoutInCell="1" allowOverlap="1" wp14:anchorId="6CE8DA16" wp14:editId="4F212B54">
            <wp:simplePos x="0" y="0"/>
            <wp:positionH relativeFrom="column">
              <wp:posOffset>1651635</wp:posOffset>
            </wp:positionH>
            <wp:positionV relativeFrom="paragraph">
              <wp:posOffset>231775</wp:posOffset>
            </wp:positionV>
            <wp:extent cx="4343400" cy="2644140"/>
            <wp:effectExtent l="0" t="0" r="0" b="0"/>
            <wp:wrapTight wrapText="bothSides">
              <wp:wrapPolygon edited="0">
                <wp:start x="0" y="0"/>
                <wp:lineTo x="0" y="21372"/>
                <wp:lineTo x="21474" y="21372"/>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5 at 4.47.3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644140"/>
                    </a:xfrm>
                    <a:prstGeom prst="rect">
                      <a:avLst/>
                    </a:prstGeom>
                  </pic:spPr>
                </pic:pic>
              </a:graphicData>
            </a:graphic>
            <wp14:sizeRelH relativeFrom="page">
              <wp14:pctWidth>0</wp14:pctWidth>
            </wp14:sizeRelH>
            <wp14:sizeRelV relativeFrom="page">
              <wp14:pctHeight>0</wp14:pctHeight>
            </wp14:sizeRelV>
          </wp:anchor>
        </w:drawing>
      </w:r>
      <w:r w:rsidR="009273A3">
        <w:rPr>
          <w:rFonts w:ascii="Tahoma" w:eastAsiaTheme="minorEastAsia" w:hAnsi="Tahoma" w:cs="Tahoma"/>
        </w:rPr>
        <w:t>The answer lies in the infrastructure that is in place in the US to support our standard of living. Agriculture, industry, transportation, defense, government, commercial activity all happen on our behalf, and all use energy to perform the associated tasks on our behalf.</w:t>
      </w:r>
    </w:p>
    <w:p w14:paraId="1A9EAFC1" w14:textId="6EF82E40" w:rsidR="00446C5B" w:rsidRDefault="00446C5B" w:rsidP="009D10B6">
      <w:pPr>
        <w:pStyle w:val="HTMLPreformatted"/>
        <w:spacing w:after="120"/>
        <w:rPr>
          <w:rFonts w:ascii="Tahoma" w:eastAsiaTheme="minorEastAsia" w:hAnsi="Tahoma" w:cs="Tahoma"/>
        </w:rPr>
      </w:pPr>
      <w:r>
        <w:rPr>
          <w:rFonts w:ascii="Tahoma" w:eastAsiaTheme="minorEastAsia" w:hAnsi="Tahoma" w:cs="Tahoma"/>
        </w:rPr>
        <w:t xml:space="preserve">Below is a graph (from 2011) about different sectors of the </w:t>
      </w:r>
      <w:r w:rsidR="00280796">
        <w:rPr>
          <w:rFonts w:ascii="Tahoma" w:eastAsiaTheme="minorEastAsia" w:hAnsi="Tahoma" w:cs="Tahoma"/>
        </w:rPr>
        <w:t xml:space="preserve">US </w:t>
      </w:r>
      <w:r>
        <w:rPr>
          <w:rFonts w:ascii="Tahoma" w:eastAsiaTheme="minorEastAsia" w:hAnsi="Tahoma" w:cs="Tahoma"/>
        </w:rPr>
        <w:t>economy and the sources they use for their energy needs</w:t>
      </w:r>
      <w:r w:rsidR="00280796">
        <w:rPr>
          <w:rFonts w:ascii="Tahoma" w:eastAsiaTheme="minorEastAsia" w:hAnsi="Tahoma" w:cs="Tahoma"/>
        </w:rPr>
        <w:t>.</w:t>
      </w:r>
    </w:p>
    <w:p w14:paraId="46881E1E" w14:textId="77777777" w:rsidR="00280796" w:rsidRDefault="00280796" w:rsidP="009D10B6">
      <w:pPr>
        <w:pStyle w:val="HTMLPreformatted"/>
        <w:spacing w:after="120"/>
        <w:rPr>
          <w:rFonts w:ascii="Tahoma" w:eastAsiaTheme="minorEastAsia" w:hAnsi="Tahoma" w:cs="Tahoma"/>
        </w:rPr>
      </w:pPr>
    </w:p>
    <w:p w14:paraId="421346C9" w14:textId="77777777" w:rsidR="00280796" w:rsidRDefault="00280796" w:rsidP="009D10B6">
      <w:pPr>
        <w:pStyle w:val="HTMLPreformatted"/>
        <w:spacing w:after="120"/>
        <w:rPr>
          <w:rFonts w:ascii="Tahoma" w:eastAsiaTheme="minorEastAsia" w:hAnsi="Tahoma" w:cs="Tahoma"/>
        </w:rPr>
      </w:pPr>
    </w:p>
    <w:p w14:paraId="788F5878" w14:textId="77777777" w:rsidR="00280796" w:rsidRDefault="00280796" w:rsidP="009D10B6">
      <w:pPr>
        <w:pStyle w:val="HTMLPreformatted"/>
        <w:spacing w:after="120"/>
        <w:rPr>
          <w:rFonts w:ascii="Tahoma" w:eastAsiaTheme="minorEastAsia" w:hAnsi="Tahoma" w:cs="Tahoma"/>
        </w:rPr>
      </w:pPr>
    </w:p>
    <w:p w14:paraId="2E41F06D" w14:textId="5773B6B5" w:rsidR="00280796" w:rsidRDefault="00280796" w:rsidP="009D10B6">
      <w:pPr>
        <w:pStyle w:val="HTMLPreformatted"/>
        <w:spacing w:after="120"/>
        <w:rPr>
          <w:rFonts w:ascii="Tahoma" w:eastAsiaTheme="minorEastAsia" w:hAnsi="Tahoma" w:cs="Tahoma"/>
          <w:i/>
        </w:rPr>
      </w:pPr>
      <w:r>
        <w:rPr>
          <w:rFonts w:ascii="Tahoma" w:eastAsiaTheme="minorEastAsia" w:hAnsi="Tahoma" w:cs="Tahoma"/>
          <w:i/>
        </w:rPr>
        <w:lastRenderedPageBreak/>
        <w:t>What about the rest of the world?</w:t>
      </w:r>
    </w:p>
    <w:p w14:paraId="61B715F5" w14:textId="77777777" w:rsidR="00F71AA1" w:rsidRDefault="00280796" w:rsidP="009D10B6">
      <w:pPr>
        <w:pStyle w:val="HTMLPreformatted"/>
        <w:spacing w:after="120"/>
        <w:rPr>
          <w:rFonts w:ascii="Tahoma" w:eastAsiaTheme="minorEastAsia" w:hAnsi="Tahoma" w:cs="Tahoma"/>
        </w:rPr>
      </w:pPr>
      <w:r>
        <w:rPr>
          <w:rFonts w:ascii="Tahoma" w:eastAsiaTheme="minorEastAsia" w:hAnsi="Tahoma" w:cs="Tahoma"/>
        </w:rPr>
        <w:t>Th</w:t>
      </w:r>
      <w:r w:rsidR="00682DFE">
        <w:rPr>
          <w:rFonts w:ascii="Tahoma" w:eastAsiaTheme="minorEastAsia" w:hAnsi="Tahoma" w:cs="Tahoma"/>
        </w:rPr>
        <w:t xml:space="preserve">e entire US uses </w:t>
      </w:r>
      <w:r w:rsidR="00644473">
        <w:rPr>
          <w:rFonts w:ascii="Tahoma" w:eastAsiaTheme="minorEastAsia" w:hAnsi="Tahoma" w:cs="Tahoma"/>
        </w:rPr>
        <w:t xml:space="preserve">roughly 3 terawatts </w:t>
      </w:r>
      <w:r w:rsidR="00F71AA1">
        <w:rPr>
          <w:rFonts w:ascii="Tahoma" w:eastAsiaTheme="minorEastAsia" w:hAnsi="Tahoma" w:cs="Tahoma"/>
        </w:rPr>
        <w:t xml:space="preserve">(TW) </w:t>
      </w:r>
      <w:r w:rsidR="00644473">
        <w:rPr>
          <w:rFonts w:ascii="Tahoma" w:eastAsiaTheme="minorEastAsia" w:hAnsi="Tahoma" w:cs="Tahoma"/>
        </w:rPr>
        <w:t>at any given moment in time, and comprises ~20% of global energy consumption</w:t>
      </w:r>
      <w:r w:rsidR="001A31EB">
        <w:rPr>
          <w:rFonts w:ascii="Tahoma" w:eastAsiaTheme="minorEastAsia" w:hAnsi="Tahoma" w:cs="Tahoma"/>
        </w:rPr>
        <w:t xml:space="preserve"> (despite being &lt; 5% of the population)</w:t>
      </w:r>
      <w:r w:rsidR="00644473">
        <w:rPr>
          <w:rFonts w:ascii="Tahoma" w:eastAsiaTheme="minorEastAsia" w:hAnsi="Tahoma" w:cs="Tahoma"/>
        </w:rPr>
        <w:t>.</w:t>
      </w:r>
      <w:r w:rsidR="001A31EB">
        <w:rPr>
          <w:rFonts w:ascii="Tahoma" w:eastAsiaTheme="minorEastAsia" w:hAnsi="Tahoma" w:cs="Tahoma"/>
        </w:rPr>
        <w:t xml:space="preserve"> </w:t>
      </w:r>
      <w:r w:rsidR="00F71AA1">
        <w:rPr>
          <w:rFonts w:ascii="Tahoma" w:eastAsiaTheme="minorEastAsia" w:hAnsi="Tahoma" w:cs="Tahoma"/>
        </w:rPr>
        <w:t xml:space="preserve">This indicates that the </w:t>
      </w:r>
      <w:proofErr w:type="spellStart"/>
      <w:r w:rsidR="00F71AA1">
        <w:rPr>
          <w:rFonts w:ascii="Tahoma" w:eastAsiaTheme="minorEastAsia" w:hAnsi="Tahoma" w:cs="Tahoma"/>
        </w:rPr>
        <w:t>instantaneuous</w:t>
      </w:r>
      <w:proofErr w:type="spellEnd"/>
      <w:r w:rsidR="00F71AA1">
        <w:rPr>
          <w:rFonts w:ascii="Tahoma" w:eastAsiaTheme="minorEastAsia" w:hAnsi="Tahoma" w:cs="Tahoma"/>
        </w:rPr>
        <w:t xml:space="preserve"> energy demand for the world is in the ballpark of 15 TW. </w:t>
      </w:r>
    </w:p>
    <w:p w14:paraId="32B150C0" w14:textId="353A1AA6" w:rsidR="00280796" w:rsidRDefault="00F71AA1" w:rsidP="009D10B6">
      <w:pPr>
        <w:pStyle w:val="HTMLPreformatted"/>
        <w:spacing w:after="120"/>
        <w:rPr>
          <w:rFonts w:ascii="Tahoma" w:eastAsiaTheme="minorEastAsia" w:hAnsi="Tahoma" w:cs="Tahoma"/>
        </w:rPr>
      </w:pPr>
      <w:r>
        <w:rPr>
          <w:rFonts w:ascii="Tahoma" w:eastAsiaTheme="minorEastAsia" w:hAnsi="Tahoma" w:cs="Tahoma"/>
        </w:rPr>
        <w:t>If the world had the same standard of living as the US however, the global instantaneous demand for energy would be ~100 TW</w:t>
      </w:r>
      <w:r w:rsidR="00B324BF">
        <w:rPr>
          <w:rFonts w:ascii="Tahoma" w:eastAsiaTheme="minorEastAsia" w:hAnsi="Tahoma" w:cs="Tahoma"/>
        </w:rPr>
        <w:t>.</w:t>
      </w:r>
    </w:p>
    <w:p w14:paraId="4C4495EA" w14:textId="77777777" w:rsidR="00726A03" w:rsidRDefault="00726A03" w:rsidP="009D10B6">
      <w:pPr>
        <w:pStyle w:val="HTMLPreformatted"/>
        <w:spacing w:after="120"/>
        <w:rPr>
          <w:rFonts w:ascii="Tahoma" w:eastAsiaTheme="minorEastAsia" w:hAnsi="Tahoma" w:cs="Tahoma"/>
          <w:i/>
        </w:rPr>
      </w:pPr>
    </w:p>
    <w:p w14:paraId="7A51F53D" w14:textId="261F6588" w:rsidR="00B324BF" w:rsidRDefault="00B324BF" w:rsidP="009D10B6">
      <w:pPr>
        <w:pStyle w:val="HTMLPreformatted"/>
        <w:spacing w:after="120"/>
        <w:rPr>
          <w:rFonts w:ascii="Tahoma" w:eastAsiaTheme="minorEastAsia" w:hAnsi="Tahoma" w:cs="Tahoma"/>
          <w:i/>
        </w:rPr>
      </w:pPr>
      <w:r>
        <w:rPr>
          <w:rFonts w:ascii="Tahoma" w:eastAsiaTheme="minorEastAsia" w:hAnsi="Tahoma" w:cs="Tahoma"/>
          <w:i/>
        </w:rPr>
        <w:t>Where could we potentially acquire that amount of energy?</w:t>
      </w:r>
    </w:p>
    <w:p w14:paraId="111D24F4" w14:textId="00E65DC3" w:rsidR="00B324BF" w:rsidRDefault="00B324BF" w:rsidP="009D10B6">
      <w:pPr>
        <w:pStyle w:val="HTMLPreformatted"/>
        <w:spacing w:after="120"/>
        <w:rPr>
          <w:rFonts w:ascii="Tahoma" w:eastAsiaTheme="minorEastAsia" w:hAnsi="Tahoma" w:cs="Tahoma"/>
        </w:rPr>
      </w:pPr>
      <w:r>
        <w:rPr>
          <w:rFonts w:ascii="Tahoma" w:eastAsiaTheme="minorEastAsia" w:hAnsi="Tahoma" w:cs="Tahoma"/>
        </w:rPr>
        <w:t>To start to figure out if we can meet that demand through renewables</w:t>
      </w:r>
      <w:r w:rsidR="00B37CFE">
        <w:rPr>
          <w:rFonts w:ascii="Tahoma" w:eastAsiaTheme="minorEastAsia" w:hAnsi="Tahoma" w:cs="Tahoma"/>
        </w:rPr>
        <w:t xml:space="preserve"> we should look at the amount of energy potential is being generated by renewables:</w:t>
      </w:r>
    </w:p>
    <w:p w14:paraId="66EF2EE1" w14:textId="4F796C9A" w:rsidR="00B37CFE" w:rsidRDefault="00B37CFE" w:rsidP="00B37CFE">
      <w:pPr>
        <w:pStyle w:val="HTMLPreformatted"/>
        <w:numPr>
          <w:ilvl w:val="0"/>
          <w:numId w:val="49"/>
        </w:numPr>
        <w:spacing w:after="120"/>
        <w:rPr>
          <w:rFonts w:ascii="Tahoma" w:eastAsiaTheme="minorEastAsia" w:hAnsi="Tahoma" w:cs="Tahoma"/>
        </w:rPr>
      </w:pPr>
      <w:r>
        <w:rPr>
          <w:rFonts w:ascii="Tahoma" w:eastAsiaTheme="minorEastAsia" w:hAnsi="Tahoma" w:cs="Tahoma"/>
        </w:rPr>
        <w:t>Solar: 20,000 TW</w:t>
      </w:r>
    </w:p>
    <w:p w14:paraId="5F29539C" w14:textId="69920B8C" w:rsidR="00B37CFE" w:rsidRDefault="00B37CFE" w:rsidP="00B37CFE">
      <w:pPr>
        <w:pStyle w:val="HTMLPreformatted"/>
        <w:numPr>
          <w:ilvl w:val="0"/>
          <w:numId w:val="49"/>
        </w:numPr>
        <w:spacing w:after="120"/>
        <w:rPr>
          <w:rFonts w:ascii="Tahoma" w:eastAsiaTheme="minorEastAsia" w:hAnsi="Tahoma" w:cs="Tahoma"/>
        </w:rPr>
      </w:pPr>
      <w:r>
        <w:rPr>
          <w:rFonts w:ascii="Tahoma" w:eastAsiaTheme="minorEastAsia" w:hAnsi="Tahoma" w:cs="Tahoma"/>
        </w:rPr>
        <w:t>Entire biophysical web is ~60 TW (probably 5-10 of which can be converted to usable energy by humans)</w:t>
      </w:r>
    </w:p>
    <w:p w14:paraId="00481D20" w14:textId="678530A4" w:rsidR="00B37CFE" w:rsidRDefault="00B37CFE" w:rsidP="00B37CFE">
      <w:pPr>
        <w:pStyle w:val="HTMLPreformatted"/>
        <w:numPr>
          <w:ilvl w:val="0"/>
          <w:numId w:val="49"/>
        </w:numPr>
        <w:spacing w:after="120"/>
        <w:rPr>
          <w:rFonts w:ascii="Tahoma" w:eastAsiaTheme="minorEastAsia" w:hAnsi="Tahoma" w:cs="Tahoma"/>
        </w:rPr>
      </w:pPr>
      <w:r>
        <w:rPr>
          <w:rFonts w:ascii="Tahoma" w:eastAsiaTheme="minorEastAsia" w:hAnsi="Tahoma" w:cs="Tahoma"/>
        </w:rPr>
        <w:t>Wind: 5-10 TW</w:t>
      </w:r>
    </w:p>
    <w:p w14:paraId="22D1D92C" w14:textId="77C57FE7" w:rsidR="00B37CFE" w:rsidRDefault="00B37CFE" w:rsidP="00B37CFE">
      <w:pPr>
        <w:pStyle w:val="HTMLPreformatted"/>
        <w:numPr>
          <w:ilvl w:val="0"/>
          <w:numId w:val="49"/>
        </w:numPr>
        <w:spacing w:after="120"/>
        <w:rPr>
          <w:rFonts w:ascii="Tahoma" w:eastAsiaTheme="minorEastAsia" w:hAnsi="Tahoma" w:cs="Tahoma"/>
        </w:rPr>
      </w:pPr>
      <w:r>
        <w:rPr>
          <w:rFonts w:ascii="Tahoma" w:eastAsiaTheme="minorEastAsia" w:hAnsi="Tahoma" w:cs="Tahoma"/>
        </w:rPr>
        <w:t>Hydroelectric: ~5 TW</w:t>
      </w:r>
    </w:p>
    <w:p w14:paraId="023767E1" w14:textId="77777777" w:rsidR="00B37CFE" w:rsidRDefault="00B37CFE" w:rsidP="00B37CFE">
      <w:pPr>
        <w:pStyle w:val="HTMLPreformatted"/>
        <w:numPr>
          <w:ilvl w:val="0"/>
          <w:numId w:val="49"/>
        </w:numPr>
        <w:spacing w:after="120"/>
        <w:rPr>
          <w:rFonts w:ascii="Tahoma" w:eastAsiaTheme="minorEastAsia" w:hAnsi="Tahoma" w:cs="Tahoma"/>
        </w:rPr>
      </w:pPr>
      <w:r>
        <w:rPr>
          <w:rFonts w:ascii="Tahoma" w:eastAsiaTheme="minorEastAsia" w:hAnsi="Tahoma" w:cs="Tahoma"/>
        </w:rPr>
        <w:t>Waves: &lt; 3 TW</w:t>
      </w:r>
    </w:p>
    <w:p w14:paraId="5B4DB9F0" w14:textId="77777777" w:rsidR="00B37CFE" w:rsidRDefault="00B37CFE" w:rsidP="00B37CFE">
      <w:pPr>
        <w:pStyle w:val="HTMLPreformatted"/>
        <w:numPr>
          <w:ilvl w:val="0"/>
          <w:numId w:val="49"/>
        </w:numPr>
        <w:spacing w:after="120"/>
        <w:rPr>
          <w:rFonts w:ascii="Tahoma" w:eastAsiaTheme="minorEastAsia" w:hAnsi="Tahoma" w:cs="Tahoma"/>
        </w:rPr>
      </w:pPr>
      <w:r>
        <w:rPr>
          <w:rFonts w:ascii="Tahoma" w:eastAsiaTheme="minorEastAsia" w:hAnsi="Tahoma" w:cs="Tahoma"/>
        </w:rPr>
        <w:t>Tidal: 2 TW</w:t>
      </w:r>
    </w:p>
    <w:p w14:paraId="3869E290" w14:textId="77777777" w:rsidR="00726A03" w:rsidRDefault="00B37CFE" w:rsidP="00B37CFE">
      <w:pPr>
        <w:pStyle w:val="HTMLPreformatted"/>
        <w:numPr>
          <w:ilvl w:val="0"/>
          <w:numId w:val="49"/>
        </w:numPr>
        <w:spacing w:after="120"/>
        <w:rPr>
          <w:rFonts w:ascii="Tahoma" w:eastAsiaTheme="minorEastAsia" w:hAnsi="Tahoma" w:cs="Tahoma"/>
        </w:rPr>
      </w:pPr>
      <w:r>
        <w:rPr>
          <w:rFonts w:ascii="Tahoma" w:eastAsiaTheme="minorEastAsia" w:hAnsi="Tahoma" w:cs="Tahoma"/>
        </w:rPr>
        <w:t xml:space="preserve">Geothermal: </w:t>
      </w:r>
      <w:r w:rsidR="00726A03">
        <w:rPr>
          <w:rFonts w:ascii="Tahoma" w:eastAsiaTheme="minorEastAsia" w:hAnsi="Tahoma" w:cs="Tahoma"/>
        </w:rPr>
        <w:t>Niche availability</w:t>
      </w:r>
    </w:p>
    <w:p w14:paraId="4E73790C" w14:textId="77777777" w:rsidR="00726A03" w:rsidRDefault="00726A03" w:rsidP="00726A03">
      <w:pPr>
        <w:pStyle w:val="HTMLPreformatted"/>
        <w:spacing w:after="120"/>
        <w:rPr>
          <w:rFonts w:ascii="Tahoma" w:eastAsiaTheme="minorEastAsia" w:hAnsi="Tahoma" w:cs="Tahoma"/>
        </w:rPr>
      </w:pPr>
      <w:r>
        <w:rPr>
          <w:rFonts w:ascii="Tahoma" w:eastAsiaTheme="minorEastAsia" w:hAnsi="Tahoma" w:cs="Tahoma"/>
        </w:rPr>
        <w:t>Nuclear is also a possibility but it isn’t renewable because it mines things from the ground and has a finite lifetime</w:t>
      </w:r>
    </w:p>
    <w:p w14:paraId="3B51CD7A" w14:textId="77777777" w:rsidR="00726A03" w:rsidRDefault="00726A03" w:rsidP="00726A03">
      <w:pPr>
        <w:pStyle w:val="HTMLPreformatted"/>
        <w:spacing w:after="120"/>
        <w:rPr>
          <w:rFonts w:ascii="Tahoma" w:eastAsiaTheme="minorEastAsia" w:hAnsi="Tahoma" w:cs="Tahoma"/>
        </w:rPr>
      </w:pPr>
    </w:p>
    <w:p w14:paraId="7E380E9E" w14:textId="54A95D48" w:rsidR="00726A03" w:rsidRDefault="00726A03" w:rsidP="00726A03">
      <w:pPr>
        <w:pStyle w:val="HTMLPreformatted"/>
        <w:spacing w:after="120"/>
        <w:rPr>
          <w:rFonts w:ascii="Tahoma" w:eastAsiaTheme="minorEastAsia" w:hAnsi="Tahoma" w:cs="Tahoma"/>
          <w:i/>
        </w:rPr>
      </w:pPr>
      <w:r>
        <w:rPr>
          <w:rFonts w:ascii="Tahoma" w:eastAsiaTheme="minorEastAsia" w:hAnsi="Tahoma" w:cs="Tahoma"/>
          <w:i/>
        </w:rPr>
        <w:t>What other factors do we need to consider when thinking about the mix of energy sources?</w:t>
      </w:r>
    </w:p>
    <w:p w14:paraId="6F159776" w14:textId="2A608FB1" w:rsidR="00726A03" w:rsidRDefault="00726A03" w:rsidP="00726A03">
      <w:pPr>
        <w:pStyle w:val="HTMLPreformatted"/>
        <w:spacing w:after="120"/>
        <w:rPr>
          <w:rFonts w:ascii="Tahoma" w:eastAsiaTheme="minorEastAsia" w:hAnsi="Tahoma" w:cs="Tahoma"/>
        </w:rPr>
      </w:pPr>
      <w:r>
        <w:rPr>
          <w:rFonts w:ascii="Tahoma" w:eastAsiaTheme="minorEastAsia" w:hAnsi="Tahoma" w:cs="Tahoma"/>
        </w:rPr>
        <w:t>The previous section deals only with abundance, but there are other attributes that energy sources possess which make each more/less likely to scale to meet the energy demands of 100 TW.</w:t>
      </w:r>
    </w:p>
    <w:p w14:paraId="4A1697D1" w14:textId="5FCB13CD" w:rsidR="00726A03" w:rsidRDefault="00726A03" w:rsidP="00726A03">
      <w:pPr>
        <w:pStyle w:val="HTMLPreformatted"/>
        <w:spacing w:after="120"/>
        <w:rPr>
          <w:rFonts w:ascii="Tahoma" w:eastAsiaTheme="minorEastAsia" w:hAnsi="Tahoma" w:cs="Tahoma"/>
        </w:rPr>
      </w:pPr>
      <w:r>
        <w:rPr>
          <w:rFonts w:ascii="Tahoma" w:eastAsiaTheme="minorEastAsia" w:hAnsi="Tahoma" w:cs="Tahoma"/>
        </w:rPr>
        <w:t>Below are all questions we need to consider when trying to figure out if a particular type of energy source can provide sufficient power to humanity.</w:t>
      </w:r>
    </w:p>
    <w:p w14:paraId="55753CA9" w14:textId="7D38386C" w:rsidR="00726A03" w:rsidRDefault="00726A03" w:rsidP="00726A03">
      <w:pPr>
        <w:pStyle w:val="HTMLPreformatted"/>
        <w:numPr>
          <w:ilvl w:val="0"/>
          <w:numId w:val="50"/>
        </w:numPr>
        <w:spacing w:after="120"/>
        <w:rPr>
          <w:rFonts w:ascii="Tahoma" w:eastAsiaTheme="minorEastAsia" w:hAnsi="Tahoma" w:cs="Tahoma"/>
        </w:rPr>
      </w:pPr>
      <w:r>
        <w:rPr>
          <w:rFonts w:ascii="Tahoma" w:eastAsiaTheme="minorEastAsia" w:hAnsi="Tahoma" w:cs="Tahoma"/>
        </w:rPr>
        <w:t>How difficult is it to capture energy?</w:t>
      </w:r>
    </w:p>
    <w:p w14:paraId="72A9F566" w14:textId="61A402A9" w:rsidR="00726A03" w:rsidRDefault="00726A03" w:rsidP="00726A03">
      <w:pPr>
        <w:pStyle w:val="HTMLPreformatted"/>
        <w:numPr>
          <w:ilvl w:val="0"/>
          <w:numId w:val="50"/>
        </w:numPr>
        <w:spacing w:after="120"/>
        <w:rPr>
          <w:rFonts w:ascii="Tahoma" w:eastAsiaTheme="minorEastAsia" w:hAnsi="Tahoma" w:cs="Tahoma"/>
        </w:rPr>
      </w:pPr>
      <w:r>
        <w:rPr>
          <w:rFonts w:ascii="Tahoma" w:eastAsiaTheme="minorEastAsia" w:hAnsi="Tahoma" w:cs="Tahoma"/>
        </w:rPr>
        <w:t>Is it intermittent?</w:t>
      </w:r>
    </w:p>
    <w:p w14:paraId="70D97680" w14:textId="6276DCB9" w:rsidR="00726A03" w:rsidRDefault="00726A03" w:rsidP="00726A03">
      <w:pPr>
        <w:pStyle w:val="HTMLPreformatted"/>
        <w:numPr>
          <w:ilvl w:val="0"/>
          <w:numId w:val="50"/>
        </w:numPr>
        <w:spacing w:after="120"/>
        <w:rPr>
          <w:rFonts w:ascii="Tahoma" w:eastAsiaTheme="minorEastAsia" w:hAnsi="Tahoma" w:cs="Tahoma"/>
        </w:rPr>
      </w:pPr>
      <w:r>
        <w:rPr>
          <w:rFonts w:ascii="Tahoma" w:eastAsiaTheme="minorEastAsia" w:hAnsi="Tahoma" w:cs="Tahoma"/>
        </w:rPr>
        <w:t>How easily is it to transport?</w:t>
      </w:r>
    </w:p>
    <w:p w14:paraId="6C06F877" w14:textId="33FAAE69" w:rsidR="00726A03" w:rsidRDefault="00726A03" w:rsidP="00726A03">
      <w:pPr>
        <w:pStyle w:val="HTMLPreformatted"/>
        <w:numPr>
          <w:ilvl w:val="0"/>
          <w:numId w:val="50"/>
        </w:numPr>
        <w:spacing w:after="120"/>
        <w:rPr>
          <w:rFonts w:ascii="Tahoma" w:eastAsiaTheme="minorEastAsia" w:hAnsi="Tahoma" w:cs="Tahoma"/>
        </w:rPr>
      </w:pPr>
      <w:r>
        <w:rPr>
          <w:rFonts w:ascii="Tahoma" w:eastAsiaTheme="minorEastAsia" w:hAnsi="Tahoma" w:cs="Tahoma"/>
        </w:rPr>
        <w:t>Is the technology demonstrated or theoretical?</w:t>
      </w:r>
    </w:p>
    <w:p w14:paraId="04FE89D7" w14:textId="64383408" w:rsidR="00726A03" w:rsidRDefault="00726A03" w:rsidP="00726A03">
      <w:pPr>
        <w:pStyle w:val="HTMLPreformatted"/>
        <w:numPr>
          <w:ilvl w:val="0"/>
          <w:numId w:val="50"/>
        </w:numPr>
        <w:spacing w:after="120"/>
        <w:rPr>
          <w:rFonts w:ascii="Tahoma" w:eastAsiaTheme="minorEastAsia" w:hAnsi="Tahoma" w:cs="Tahoma"/>
        </w:rPr>
      </w:pPr>
      <w:r>
        <w:rPr>
          <w:rFonts w:ascii="Tahoma" w:eastAsiaTheme="minorEastAsia" w:hAnsi="Tahoma" w:cs="Tahoma"/>
        </w:rPr>
        <w:t>How accepted is it in the eyes of the public?</w:t>
      </w:r>
    </w:p>
    <w:p w14:paraId="3301B98D" w14:textId="20B824DD" w:rsidR="00726A03" w:rsidRDefault="00726A03" w:rsidP="00726A03">
      <w:pPr>
        <w:pStyle w:val="HTMLPreformatted"/>
        <w:numPr>
          <w:ilvl w:val="0"/>
          <w:numId w:val="50"/>
        </w:numPr>
        <w:spacing w:after="120"/>
        <w:rPr>
          <w:rFonts w:ascii="Tahoma" w:eastAsiaTheme="minorEastAsia" w:hAnsi="Tahoma" w:cs="Tahoma"/>
        </w:rPr>
      </w:pPr>
      <w:r>
        <w:rPr>
          <w:rFonts w:ascii="Tahoma" w:eastAsiaTheme="minorEastAsia" w:hAnsi="Tahoma" w:cs="Tahoma"/>
        </w:rPr>
        <w:t>Are people able to capture energy themselves?</w:t>
      </w:r>
    </w:p>
    <w:p w14:paraId="65EA408D" w14:textId="605D71DF" w:rsidR="00D63898" w:rsidRPr="00B42584" w:rsidRDefault="00726A03" w:rsidP="00324E3C">
      <w:pPr>
        <w:pStyle w:val="HTMLPreformatted"/>
        <w:numPr>
          <w:ilvl w:val="0"/>
          <w:numId w:val="50"/>
        </w:numPr>
        <w:spacing w:after="120"/>
        <w:rPr>
          <w:rFonts w:ascii="Tahoma" w:eastAsiaTheme="minorEastAsia" w:hAnsi="Tahoma" w:cs="Tahoma"/>
        </w:rPr>
      </w:pPr>
      <w:r>
        <w:rPr>
          <w:rFonts w:ascii="Tahoma" w:eastAsiaTheme="minorEastAsia" w:hAnsi="Tahoma" w:cs="Tahoma"/>
        </w:rPr>
        <w:t>How efficient is the energy source?</w:t>
      </w:r>
      <w:bookmarkStart w:id="0" w:name="_GoBack"/>
      <w:bookmarkEnd w:id="0"/>
    </w:p>
    <w:sectPr w:rsidR="00D63898" w:rsidRPr="00B42584" w:rsidSect="00385BF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76300" w14:textId="77777777" w:rsidR="00372FF5" w:rsidRDefault="00372FF5" w:rsidP="006C6B21">
      <w:pPr>
        <w:spacing w:after="0" w:line="240" w:lineRule="auto"/>
      </w:pPr>
      <w:r>
        <w:separator/>
      </w:r>
    </w:p>
  </w:endnote>
  <w:endnote w:type="continuationSeparator" w:id="0">
    <w:p w14:paraId="0626FE40" w14:textId="77777777" w:rsidR="00372FF5" w:rsidRDefault="00372FF5" w:rsidP="006C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08EB0" w14:textId="398DD03C" w:rsidR="00DE6607" w:rsidRPr="006C6B21" w:rsidRDefault="00DE6607">
    <w:pPr>
      <w:pStyle w:val="Footer"/>
      <w:jc w:val="right"/>
      <w:rPr>
        <w:rFonts w:ascii="Tahoma" w:hAnsi="Tahoma" w:cs="Tahoma"/>
      </w:rPr>
    </w:pPr>
    <w:r w:rsidRPr="006C6B21">
      <w:rPr>
        <w:rFonts w:ascii="Tahoma" w:hAnsi="Tahoma" w:cs="Tahoma"/>
      </w:rPr>
      <w:t xml:space="preserve"> Bolla</w:t>
    </w:r>
    <w:r>
      <w:rPr>
        <w:rFonts w:ascii="Tahoma" w:hAnsi="Tahoma" w:cs="Tahoma"/>
      </w:rPr>
      <w:t xml:space="preserve"> –</w:t>
    </w:r>
    <w:r w:rsidR="001F4A21">
      <w:rPr>
        <w:rFonts w:ascii="Tahoma" w:hAnsi="Tahoma" w:cs="Tahoma"/>
      </w:rPr>
      <w:t xml:space="preserve"> </w:t>
    </w:r>
    <w:r w:rsidR="00B42584">
      <w:rPr>
        <w:rFonts w:ascii="Tahoma" w:hAnsi="Tahoma" w:cs="Tahoma"/>
      </w:rPr>
      <w:t xml:space="preserve">Our Energy Future – Energy by the Numbers    </w:t>
    </w:r>
    <w:r w:rsidR="001F4A21">
      <w:rPr>
        <w:rFonts w:ascii="Tahoma" w:hAnsi="Tahoma" w:cs="Tahoma"/>
      </w:rPr>
      <w:t xml:space="preserve">                                                      </w:t>
    </w:r>
    <w:r w:rsidRPr="006C6B21">
      <w:rPr>
        <w:rFonts w:ascii="Tahoma" w:hAnsi="Tahoma" w:cs="Tahoma"/>
      </w:rPr>
      <w:t xml:space="preserve"> </w:t>
    </w:r>
    <w:sdt>
      <w:sdtPr>
        <w:rPr>
          <w:rFonts w:ascii="Tahoma" w:hAnsi="Tahoma" w:cs="Tahoma"/>
        </w:rPr>
        <w:id w:val="305510868"/>
        <w:docPartObj>
          <w:docPartGallery w:val="Page Numbers (Bottom of Page)"/>
          <w:docPartUnique/>
        </w:docPartObj>
      </w:sdtPr>
      <w:sdtEndPr>
        <w:rPr>
          <w:noProof/>
        </w:rPr>
      </w:sdtEndPr>
      <w:sdtContent>
        <w:r w:rsidRPr="006C6B21">
          <w:rPr>
            <w:rFonts w:ascii="Tahoma" w:hAnsi="Tahoma" w:cs="Tahoma"/>
          </w:rPr>
          <w:fldChar w:fldCharType="begin"/>
        </w:r>
        <w:r w:rsidRPr="006C6B21">
          <w:rPr>
            <w:rFonts w:ascii="Tahoma" w:hAnsi="Tahoma" w:cs="Tahoma"/>
          </w:rPr>
          <w:instrText xml:space="preserve"> PAGE   \* MERGEFORMAT </w:instrText>
        </w:r>
        <w:r w:rsidRPr="006C6B21">
          <w:rPr>
            <w:rFonts w:ascii="Tahoma" w:hAnsi="Tahoma" w:cs="Tahoma"/>
          </w:rPr>
          <w:fldChar w:fldCharType="separate"/>
        </w:r>
        <w:r w:rsidR="00B42584">
          <w:rPr>
            <w:rFonts w:ascii="Tahoma" w:hAnsi="Tahoma" w:cs="Tahoma"/>
            <w:noProof/>
          </w:rPr>
          <w:t>2</w:t>
        </w:r>
        <w:r w:rsidRPr="006C6B21">
          <w:rPr>
            <w:rFonts w:ascii="Tahoma" w:hAnsi="Tahoma" w:cs="Tahoma"/>
            <w:noProof/>
          </w:rPr>
          <w:fldChar w:fldCharType="end"/>
        </w:r>
      </w:sdtContent>
    </w:sdt>
  </w:p>
  <w:p w14:paraId="514EE2E2" w14:textId="77777777" w:rsidR="00DE6607" w:rsidRDefault="00DE6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91EDC" w14:textId="77777777" w:rsidR="00372FF5" w:rsidRDefault="00372FF5" w:rsidP="006C6B21">
      <w:pPr>
        <w:spacing w:after="0" w:line="240" w:lineRule="auto"/>
      </w:pPr>
      <w:r>
        <w:separator/>
      </w:r>
    </w:p>
  </w:footnote>
  <w:footnote w:type="continuationSeparator" w:id="0">
    <w:p w14:paraId="32A98778" w14:textId="77777777" w:rsidR="00372FF5" w:rsidRDefault="00372FF5" w:rsidP="006C6B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7582"/>
    <w:multiLevelType w:val="hybridMultilevel"/>
    <w:tmpl w:val="8B0A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C0327"/>
    <w:multiLevelType w:val="hybridMultilevel"/>
    <w:tmpl w:val="4078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9284B"/>
    <w:multiLevelType w:val="hybridMultilevel"/>
    <w:tmpl w:val="35B60F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16F25"/>
    <w:multiLevelType w:val="hybridMultilevel"/>
    <w:tmpl w:val="6ECE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40EAC"/>
    <w:multiLevelType w:val="hybridMultilevel"/>
    <w:tmpl w:val="0752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9083D"/>
    <w:multiLevelType w:val="multilevel"/>
    <w:tmpl w:val="59662EB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1E94F78"/>
    <w:multiLevelType w:val="hybridMultilevel"/>
    <w:tmpl w:val="DFD2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D163C"/>
    <w:multiLevelType w:val="hybridMultilevel"/>
    <w:tmpl w:val="425E9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F4971"/>
    <w:multiLevelType w:val="hybridMultilevel"/>
    <w:tmpl w:val="5208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E6B28"/>
    <w:multiLevelType w:val="multilevel"/>
    <w:tmpl w:val="1F0EA0A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0A75A50"/>
    <w:multiLevelType w:val="hybridMultilevel"/>
    <w:tmpl w:val="03A2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4129EE"/>
    <w:multiLevelType w:val="hybridMultilevel"/>
    <w:tmpl w:val="60BA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A201FF"/>
    <w:multiLevelType w:val="multilevel"/>
    <w:tmpl w:val="461033D8"/>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eastAsiaTheme="minorEastAsia" w:hint="default"/>
        <w:b/>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13">
    <w:nsid w:val="253B7E7A"/>
    <w:multiLevelType w:val="hybridMultilevel"/>
    <w:tmpl w:val="42B8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505CA"/>
    <w:multiLevelType w:val="hybridMultilevel"/>
    <w:tmpl w:val="A954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D78B1"/>
    <w:multiLevelType w:val="hybridMultilevel"/>
    <w:tmpl w:val="BE40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F4095B"/>
    <w:multiLevelType w:val="hybridMultilevel"/>
    <w:tmpl w:val="4E3C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A31D4"/>
    <w:multiLevelType w:val="hybridMultilevel"/>
    <w:tmpl w:val="A7FE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B9176B"/>
    <w:multiLevelType w:val="hybridMultilevel"/>
    <w:tmpl w:val="22FC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255C2"/>
    <w:multiLevelType w:val="hybridMultilevel"/>
    <w:tmpl w:val="944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58024B"/>
    <w:multiLevelType w:val="hybridMultilevel"/>
    <w:tmpl w:val="E83A9C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847F06"/>
    <w:multiLevelType w:val="hybridMultilevel"/>
    <w:tmpl w:val="9708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C6813"/>
    <w:multiLevelType w:val="hybridMultilevel"/>
    <w:tmpl w:val="5614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AF78B8"/>
    <w:multiLevelType w:val="hybridMultilevel"/>
    <w:tmpl w:val="352C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BB1860"/>
    <w:multiLevelType w:val="hybridMultilevel"/>
    <w:tmpl w:val="C67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A6477D"/>
    <w:multiLevelType w:val="hybridMultilevel"/>
    <w:tmpl w:val="A4E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9E6F4F"/>
    <w:multiLevelType w:val="hybridMultilevel"/>
    <w:tmpl w:val="E35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5C5E0C"/>
    <w:multiLevelType w:val="hybridMultilevel"/>
    <w:tmpl w:val="7644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7065E4"/>
    <w:multiLevelType w:val="hybridMultilevel"/>
    <w:tmpl w:val="B3FAF59A"/>
    <w:lvl w:ilvl="0" w:tplc="85CEB1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3C0796"/>
    <w:multiLevelType w:val="hybridMultilevel"/>
    <w:tmpl w:val="803E2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D5388C"/>
    <w:multiLevelType w:val="hybridMultilevel"/>
    <w:tmpl w:val="2108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A900B2"/>
    <w:multiLevelType w:val="hybridMultilevel"/>
    <w:tmpl w:val="AF34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9E2151"/>
    <w:multiLevelType w:val="hybridMultilevel"/>
    <w:tmpl w:val="4382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B47972"/>
    <w:multiLevelType w:val="hybridMultilevel"/>
    <w:tmpl w:val="CBA2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4157C9"/>
    <w:multiLevelType w:val="hybridMultilevel"/>
    <w:tmpl w:val="088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01BF2"/>
    <w:multiLevelType w:val="hybridMultilevel"/>
    <w:tmpl w:val="E5C4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FE6C9D"/>
    <w:multiLevelType w:val="hybridMultilevel"/>
    <w:tmpl w:val="486E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246425"/>
    <w:multiLevelType w:val="hybridMultilevel"/>
    <w:tmpl w:val="37AAD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C731C7"/>
    <w:multiLevelType w:val="hybridMultilevel"/>
    <w:tmpl w:val="A778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0444EA"/>
    <w:multiLevelType w:val="hybridMultilevel"/>
    <w:tmpl w:val="20E0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D35A91"/>
    <w:multiLevelType w:val="hybridMultilevel"/>
    <w:tmpl w:val="8672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054669"/>
    <w:multiLevelType w:val="multilevel"/>
    <w:tmpl w:val="F89887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2">
    <w:nsid w:val="66A052A3"/>
    <w:multiLevelType w:val="hybridMultilevel"/>
    <w:tmpl w:val="14042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8819C3"/>
    <w:multiLevelType w:val="hybridMultilevel"/>
    <w:tmpl w:val="0DC4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0D0C64"/>
    <w:multiLevelType w:val="hybridMultilevel"/>
    <w:tmpl w:val="166C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D42E75"/>
    <w:multiLevelType w:val="hybridMultilevel"/>
    <w:tmpl w:val="F824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321C4B"/>
    <w:multiLevelType w:val="multilevel"/>
    <w:tmpl w:val="22242E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6D7F6510"/>
    <w:multiLevelType w:val="hybridMultilevel"/>
    <w:tmpl w:val="E7B6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0161BB"/>
    <w:multiLevelType w:val="hybridMultilevel"/>
    <w:tmpl w:val="2E0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8E2023"/>
    <w:multiLevelType w:val="hybridMultilevel"/>
    <w:tmpl w:val="1C32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41"/>
  </w:num>
  <w:num w:numId="4">
    <w:abstractNumId w:val="28"/>
  </w:num>
  <w:num w:numId="5">
    <w:abstractNumId w:val="37"/>
  </w:num>
  <w:num w:numId="6">
    <w:abstractNumId w:val="18"/>
  </w:num>
  <w:num w:numId="7">
    <w:abstractNumId w:val="21"/>
  </w:num>
  <w:num w:numId="8">
    <w:abstractNumId w:val="27"/>
  </w:num>
  <w:num w:numId="9">
    <w:abstractNumId w:val="49"/>
  </w:num>
  <w:num w:numId="10">
    <w:abstractNumId w:val="8"/>
  </w:num>
  <w:num w:numId="11">
    <w:abstractNumId w:val="11"/>
  </w:num>
  <w:num w:numId="12">
    <w:abstractNumId w:val="5"/>
  </w:num>
  <w:num w:numId="13">
    <w:abstractNumId w:val="9"/>
  </w:num>
  <w:num w:numId="14">
    <w:abstractNumId w:val="2"/>
  </w:num>
  <w:num w:numId="15">
    <w:abstractNumId w:val="31"/>
  </w:num>
  <w:num w:numId="16">
    <w:abstractNumId w:val="35"/>
  </w:num>
  <w:num w:numId="17">
    <w:abstractNumId w:val="6"/>
  </w:num>
  <w:num w:numId="18">
    <w:abstractNumId w:val="13"/>
  </w:num>
  <w:num w:numId="19">
    <w:abstractNumId w:val="22"/>
  </w:num>
  <w:num w:numId="20">
    <w:abstractNumId w:val="16"/>
  </w:num>
  <w:num w:numId="21">
    <w:abstractNumId w:val="45"/>
  </w:num>
  <w:num w:numId="22">
    <w:abstractNumId w:val="24"/>
  </w:num>
  <w:num w:numId="23">
    <w:abstractNumId w:val="14"/>
  </w:num>
  <w:num w:numId="24">
    <w:abstractNumId w:val="25"/>
  </w:num>
  <w:num w:numId="25">
    <w:abstractNumId w:val="15"/>
  </w:num>
  <w:num w:numId="26">
    <w:abstractNumId w:val="34"/>
  </w:num>
  <w:num w:numId="27">
    <w:abstractNumId w:val="17"/>
  </w:num>
  <w:num w:numId="28">
    <w:abstractNumId w:val="36"/>
  </w:num>
  <w:num w:numId="29">
    <w:abstractNumId w:val="40"/>
  </w:num>
  <w:num w:numId="30">
    <w:abstractNumId w:val="47"/>
  </w:num>
  <w:num w:numId="31">
    <w:abstractNumId w:val="1"/>
  </w:num>
  <w:num w:numId="32">
    <w:abstractNumId w:val="39"/>
  </w:num>
  <w:num w:numId="33">
    <w:abstractNumId w:val="29"/>
  </w:num>
  <w:num w:numId="34">
    <w:abstractNumId w:val="26"/>
  </w:num>
  <w:num w:numId="35">
    <w:abstractNumId w:val="0"/>
  </w:num>
  <w:num w:numId="36">
    <w:abstractNumId w:val="46"/>
  </w:num>
  <w:num w:numId="37">
    <w:abstractNumId w:val="44"/>
  </w:num>
  <w:num w:numId="38">
    <w:abstractNumId w:val="33"/>
  </w:num>
  <w:num w:numId="39">
    <w:abstractNumId w:val="23"/>
  </w:num>
  <w:num w:numId="40">
    <w:abstractNumId w:val="30"/>
  </w:num>
  <w:num w:numId="41">
    <w:abstractNumId w:val="38"/>
  </w:num>
  <w:num w:numId="42">
    <w:abstractNumId w:val="3"/>
  </w:num>
  <w:num w:numId="43">
    <w:abstractNumId w:val="43"/>
  </w:num>
  <w:num w:numId="44">
    <w:abstractNumId w:val="48"/>
  </w:num>
  <w:num w:numId="45">
    <w:abstractNumId w:val="20"/>
  </w:num>
  <w:num w:numId="46">
    <w:abstractNumId w:val="7"/>
  </w:num>
  <w:num w:numId="47">
    <w:abstractNumId w:val="42"/>
  </w:num>
  <w:num w:numId="48">
    <w:abstractNumId w:val="19"/>
  </w:num>
  <w:num w:numId="49">
    <w:abstractNumId w:val="10"/>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98"/>
    <w:rsid w:val="000071AD"/>
    <w:rsid w:val="00010AB8"/>
    <w:rsid w:val="00017FC7"/>
    <w:rsid w:val="000214A1"/>
    <w:rsid w:val="0003796A"/>
    <w:rsid w:val="000516CC"/>
    <w:rsid w:val="0005769F"/>
    <w:rsid w:val="00060634"/>
    <w:rsid w:val="0006342E"/>
    <w:rsid w:val="00064564"/>
    <w:rsid w:val="00070B28"/>
    <w:rsid w:val="0008028F"/>
    <w:rsid w:val="0008453C"/>
    <w:rsid w:val="00086B50"/>
    <w:rsid w:val="000873F5"/>
    <w:rsid w:val="00090891"/>
    <w:rsid w:val="00094D09"/>
    <w:rsid w:val="00096022"/>
    <w:rsid w:val="000A4EAD"/>
    <w:rsid w:val="000A6B0A"/>
    <w:rsid w:val="000B669E"/>
    <w:rsid w:val="000C16E1"/>
    <w:rsid w:val="000D2177"/>
    <w:rsid w:val="000D220F"/>
    <w:rsid w:val="000D273F"/>
    <w:rsid w:val="000D31F1"/>
    <w:rsid w:val="000D5E68"/>
    <w:rsid w:val="000E4975"/>
    <w:rsid w:val="000E6019"/>
    <w:rsid w:val="000F0912"/>
    <w:rsid w:val="000F34A2"/>
    <w:rsid w:val="000F47F3"/>
    <w:rsid w:val="000F6051"/>
    <w:rsid w:val="00103C20"/>
    <w:rsid w:val="00115780"/>
    <w:rsid w:val="0011760E"/>
    <w:rsid w:val="001224DA"/>
    <w:rsid w:val="00125BA8"/>
    <w:rsid w:val="0012713B"/>
    <w:rsid w:val="001339DA"/>
    <w:rsid w:val="0013727A"/>
    <w:rsid w:val="0014511F"/>
    <w:rsid w:val="001468D5"/>
    <w:rsid w:val="00161B46"/>
    <w:rsid w:val="001636B9"/>
    <w:rsid w:val="00165BF3"/>
    <w:rsid w:val="00174439"/>
    <w:rsid w:val="0018186E"/>
    <w:rsid w:val="0019720D"/>
    <w:rsid w:val="001A31EB"/>
    <w:rsid w:val="001C0024"/>
    <w:rsid w:val="001C1640"/>
    <w:rsid w:val="001C31A1"/>
    <w:rsid w:val="001D2777"/>
    <w:rsid w:val="001D322C"/>
    <w:rsid w:val="001D379C"/>
    <w:rsid w:val="001D37AE"/>
    <w:rsid w:val="001D5468"/>
    <w:rsid w:val="001E0753"/>
    <w:rsid w:val="001E269C"/>
    <w:rsid w:val="001E4475"/>
    <w:rsid w:val="001E761C"/>
    <w:rsid w:val="001F0FF3"/>
    <w:rsid w:val="001F14B5"/>
    <w:rsid w:val="001F472B"/>
    <w:rsid w:val="001F4A21"/>
    <w:rsid w:val="00203375"/>
    <w:rsid w:val="00206621"/>
    <w:rsid w:val="00213385"/>
    <w:rsid w:val="00214C3B"/>
    <w:rsid w:val="002315CB"/>
    <w:rsid w:val="0023232D"/>
    <w:rsid w:val="0023355D"/>
    <w:rsid w:val="00235BC6"/>
    <w:rsid w:val="00235F0E"/>
    <w:rsid w:val="00236920"/>
    <w:rsid w:val="0025004B"/>
    <w:rsid w:val="00260504"/>
    <w:rsid w:val="00261F82"/>
    <w:rsid w:val="002669AA"/>
    <w:rsid w:val="00272C2F"/>
    <w:rsid w:val="00280796"/>
    <w:rsid w:val="0028117F"/>
    <w:rsid w:val="00287666"/>
    <w:rsid w:val="002950D6"/>
    <w:rsid w:val="002A50D5"/>
    <w:rsid w:val="002C091D"/>
    <w:rsid w:val="002C4555"/>
    <w:rsid w:val="002D263E"/>
    <w:rsid w:val="002D2F7C"/>
    <w:rsid w:val="002E1F8F"/>
    <w:rsid w:val="002E56C6"/>
    <w:rsid w:val="002E5DE3"/>
    <w:rsid w:val="00307C69"/>
    <w:rsid w:val="00307C7A"/>
    <w:rsid w:val="00310EAF"/>
    <w:rsid w:val="00313EE4"/>
    <w:rsid w:val="003226CB"/>
    <w:rsid w:val="00323B88"/>
    <w:rsid w:val="00324E3C"/>
    <w:rsid w:val="003529F5"/>
    <w:rsid w:val="003563F6"/>
    <w:rsid w:val="003638A4"/>
    <w:rsid w:val="003645CA"/>
    <w:rsid w:val="00365D56"/>
    <w:rsid w:val="00372FF5"/>
    <w:rsid w:val="003768FB"/>
    <w:rsid w:val="00385BFE"/>
    <w:rsid w:val="003928D1"/>
    <w:rsid w:val="003A0108"/>
    <w:rsid w:val="003A6386"/>
    <w:rsid w:val="003A6DBB"/>
    <w:rsid w:val="003B6C51"/>
    <w:rsid w:val="003C06E9"/>
    <w:rsid w:val="003C241E"/>
    <w:rsid w:val="003C569A"/>
    <w:rsid w:val="003C5773"/>
    <w:rsid w:val="003C7094"/>
    <w:rsid w:val="003D4E06"/>
    <w:rsid w:val="003E65B5"/>
    <w:rsid w:val="003F159C"/>
    <w:rsid w:val="003F493E"/>
    <w:rsid w:val="004024B1"/>
    <w:rsid w:val="00406960"/>
    <w:rsid w:val="00407D18"/>
    <w:rsid w:val="00417925"/>
    <w:rsid w:val="00426EEE"/>
    <w:rsid w:val="0044206F"/>
    <w:rsid w:val="00446C5B"/>
    <w:rsid w:val="0045202F"/>
    <w:rsid w:val="00457BC0"/>
    <w:rsid w:val="00457D0C"/>
    <w:rsid w:val="00467985"/>
    <w:rsid w:val="00470337"/>
    <w:rsid w:val="0047336B"/>
    <w:rsid w:val="004854DB"/>
    <w:rsid w:val="0048575B"/>
    <w:rsid w:val="00493E31"/>
    <w:rsid w:val="004A4FCB"/>
    <w:rsid w:val="004A6F7A"/>
    <w:rsid w:val="004B0E47"/>
    <w:rsid w:val="004C5D6D"/>
    <w:rsid w:val="004D0932"/>
    <w:rsid w:val="004D48C0"/>
    <w:rsid w:val="004E03EC"/>
    <w:rsid w:val="004E3BDD"/>
    <w:rsid w:val="004E6A90"/>
    <w:rsid w:val="004E6EEC"/>
    <w:rsid w:val="004F4B64"/>
    <w:rsid w:val="005030B0"/>
    <w:rsid w:val="00510165"/>
    <w:rsid w:val="005119A9"/>
    <w:rsid w:val="0051605A"/>
    <w:rsid w:val="0052125E"/>
    <w:rsid w:val="0052393F"/>
    <w:rsid w:val="005261BA"/>
    <w:rsid w:val="0053177F"/>
    <w:rsid w:val="005320A6"/>
    <w:rsid w:val="00534C1B"/>
    <w:rsid w:val="005413AC"/>
    <w:rsid w:val="00543787"/>
    <w:rsid w:val="00556300"/>
    <w:rsid w:val="00564ED8"/>
    <w:rsid w:val="0057296E"/>
    <w:rsid w:val="00580009"/>
    <w:rsid w:val="00582441"/>
    <w:rsid w:val="00587F5D"/>
    <w:rsid w:val="0059101E"/>
    <w:rsid w:val="005952B2"/>
    <w:rsid w:val="005A0395"/>
    <w:rsid w:val="005A1933"/>
    <w:rsid w:val="005A3A92"/>
    <w:rsid w:val="005A4DAD"/>
    <w:rsid w:val="005A6B15"/>
    <w:rsid w:val="005B0427"/>
    <w:rsid w:val="005C39F0"/>
    <w:rsid w:val="005C5132"/>
    <w:rsid w:val="005D24AD"/>
    <w:rsid w:val="005D2FA6"/>
    <w:rsid w:val="005D453F"/>
    <w:rsid w:val="005E1AB3"/>
    <w:rsid w:val="005E5EC9"/>
    <w:rsid w:val="005F0734"/>
    <w:rsid w:val="005F0EF5"/>
    <w:rsid w:val="005F657C"/>
    <w:rsid w:val="0060018D"/>
    <w:rsid w:val="00600F93"/>
    <w:rsid w:val="00602F69"/>
    <w:rsid w:val="00614E95"/>
    <w:rsid w:val="0061532E"/>
    <w:rsid w:val="006226DC"/>
    <w:rsid w:val="00631B45"/>
    <w:rsid w:val="00636227"/>
    <w:rsid w:val="00637C0F"/>
    <w:rsid w:val="00644473"/>
    <w:rsid w:val="00647EDB"/>
    <w:rsid w:val="00652473"/>
    <w:rsid w:val="006530A6"/>
    <w:rsid w:val="006548DF"/>
    <w:rsid w:val="0066117C"/>
    <w:rsid w:val="006761DA"/>
    <w:rsid w:val="0068110E"/>
    <w:rsid w:val="00682DFE"/>
    <w:rsid w:val="00690D26"/>
    <w:rsid w:val="006923E4"/>
    <w:rsid w:val="00695AB2"/>
    <w:rsid w:val="006A1926"/>
    <w:rsid w:val="006A3846"/>
    <w:rsid w:val="006B3FB1"/>
    <w:rsid w:val="006C0B3C"/>
    <w:rsid w:val="006C168C"/>
    <w:rsid w:val="006C2862"/>
    <w:rsid w:val="006C6B21"/>
    <w:rsid w:val="006E24C3"/>
    <w:rsid w:val="006E74B4"/>
    <w:rsid w:val="006F665D"/>
    <w:rsid w:val="00712B54"/>
    <w:rsid w:val="00717BD5"/>
    <w:rsid w:val="007215C6"/>
    <w:rsid w:val="00726A03"/>
    <w:rsid w:val="00726F76"/>
    <w:rsid w:val="0073550D"/>
    <w:rsid w:val="007410B1"/>
    <w:rsid w:val="00752454"/>
    <w:rsid w:val="00761604"/>
    <w:rsid w:val="007619E5"/>
    <w:rsid w:val="00762D8D"/>
    <w:rsid w:val="0076321E"/>
    <w:rsid w:val="007646C1"/>
    <w:rsid w:val="0076543D"/>
    <w:rsid w:val="00766988"/>
    <w:rsid w:val="007722C1"/>
    <w:rsid w:val="00774E20"/>
    <w:rsid w:val="00777FF5"/>
    <w:rsid w:val="00787021"/>
    <w:rsid w:val="007A490D"/>
    <w:rsid w:val="007A57D7"/>
    <w:rsid w:val="007B1EB6"/>
    <w:rsid w:val="007B348A"/>
    <w:rsid w:val="007B3EE0"/>
    <w:rsid w:val="007F2AE7"/>
    <w:rsid w:val="007F58EC"/>
    <w:rsid w:val="0080270C"/>
    <w:rsid w:val="008219D5"/>
    <w:rsid w:val="008220EF"/>
    <w:rsid w:val="008230BA"/>
    <w:rsid w:val="00823365"/>
    <w:rsid w:val="00824526"/>
    <w:rsid w:val="00825ED3"/>
    <w:rsid w:val="00826C0C"/>
    <w:rsid w:val="00830298"/>
    <w:rsid w:val="008335CD"/>
    <w:rsid w:val="008345FA"/>
    <w:rsid w:val="008417BD"/>
    <w:rsid w:val="008421B0"/>
    <w:rsid w:val="0084535D"/>
    <w:rsid w:val="00852924"/>
    <w:rsid w:val="0085733E"/>
    <w:rsid w:val="00860260"/>
    <w:rsid w:val="00872BCB"/>
    <w:rsid w:val="008740BD"/>
    <w:rsid w:val="00874D76"/>
    <w:rsid w:val="00877316"/>
    <w:rsid w:val="0088408A"/>
    <w:rsid w:val="00893D37"/>
    <w:rsid w:val="00895642"/>
    <w:rsid w:val="008A53DA"/>
    <w:rsid w:val="008A5BFB"/>
    <w:rsid w:val="008A6C61"/>
    <w:rsid w:val="008A6E1A"/>
    <w:rsid w:val="008B07B2"/>
    <w:rsid w:val="008B1A48"/>
    <w:rsid w:val="008B7BAC"/>
    <w:rsid w:val="008C2A84"/>
    <w:rsid w:val="008D1F08"/>
    <w:rsid w:val="008D33D1"/>
    <w:rsid w:val="008D3DB3"/>
    <w:rsid w:val="008D7F43"/>
    <w:rsid w:val="009041A0"/>
    <w:rsid w:val="00904781"/>
    <w:rsid w:val="00906056"/>
    <w:rsid w:val="00906AF5"/>
    <w:rsid w:val="009074C8"/>
    <w:rsid w:val="00907E5A"/>
    <w:rsid w:val="00913BD8"/>
    <w:rsid w:val="00917B4E"/>
    <w:rsid w:val="009273A3"/>
    <w:rsid w:val="0093038C"/>
    <w:rsid w:val="00930CA7"/>
    <w:rsid w:val="009455D1"/>
    <w:rsid w:val="009521C5"/>
    <w:rsid w:val="009572E4"/>
    <w:rsid w:val="009623CC"/>
    <w:rsid w:val="0096240F"/>
    <w:rsid w:val="00966861"/>
    <w:rsid w:val="0096747E"/>
    <w:rsid w:val="00970DF5"/>
    <w:rsid w:val="00971E24"/>
    <w:rsid w:val="009745FB"/>
    <w:rsid w:val="009745FC"/>
    <w:rsid w:val="009808A0"/>
    <w:rsid w:val="009858C0"/>
    <w:rsid w:val="009C2937"/>
    <w:rsid w:val="009C344D"/>
    <w:rsid w:val="009D10B6"/>
    <w:rsid w:val="009E5EAE"/>
    <w:rsid w:val="009F14CC"/>
    <w:rsid w:val="009F38B9"/>
    <w:rsid w:val="009F4BE5"/>
    <w:rsid w:val="009F797E"/>
    <w:rsid w:val="00A00B33"/>
    <w:rsid w:val="00A21445"/>
    <w:rsid w:val="00A23507"/>
    <w:rsid w:val="00A25D03"/>
    <w:rsid w:val="00A26030"/>
    <w:rsid w:val="00A32B72"/>
    <w:rsid w:val="00A41191"/>
    <w:rsid w:val="00A50AF1"/>
    <w:rsid w:val="00A544F4"/>
    <w:rsid w:val="00A60A90"/>
    <w:rsid w:val="00A6625A"/>
    <w:rsid w:val="00A70A25"/>
    <w:rsid w:val="00A718D5"/>
    <w:rsid w:val="00A75F44"/>
    <w:rsid w:val="00A82292"/>
    <w:rsid w:val="00A94BEB"/>
    <w:rsid w:val="00AA2BDD"/>
    <w:rsid w:val="00AA7CAA"/>
    <w:rsid w:val="00AC1F22"/>
    <w:rsid w:val="00AD1A90"/>
    <w:rsid w:val="00AD70A0"/>
    <w:rsid w:val="00AD79D7"/>
    <w:rsid w:val="00AF7278"/>
    <w:rsid w:val="00B02D5A"/>
    <w:rsid w:val="00B04745"/>
    <w:rsid w:val="00B05F39"/>
    <w:rsid w:val="00B060A2"/>
    <w:rsid w:val="00B06DB7"/>
    <w:rsid w:val="00B17F70"/>
    <w:rsid w:val="00B22747"/>
    <w:rsid w:val="00B324BF"/>
    <w:rsid w:val="00B37CFE"/>
    <w:rsid w:val="00B41C01"/>
    <w:rsid w:val="00B41DD2"/>
    <w:rsid w:val="00B42584"/>
    <w:rsid w:val="00B43DD6"/>
    <w:rsid w:val="00B44171"/>
    <w:rsid w:val="00B4469C"/>
    <w:rsid w:val="00B47431"/>
    <w:rsid w:val="00B55949"/>
    <w:rsid w:val="00B5668A"/>
    <w:rsid w:val="00B57C59"/>
    <w:rsid w:val="00B57CDD"/>
    <w:rsid w:val="00B6184A"/>
    <w:rsid w:val="00B625A7"/>
    <w:rsid w:val="00B6548D"/>
    <w:rsid w:val="00B67017"/>
    <w:rsid w:val="00B75D21"/>
    <w:rsid w:val="00B90C00"/>
    <w:rsid w:val="00B9408C"/>
    <w:rsid w:val="00BA5BA0"/>
    <w:rsid w:val="00BB040C"/>
    <w:rsid w:val="00BB3CF7"/>
    <w:rsid w:val="00BB65C5"/>
    <w:rsid w:val="00BC09F5"/>
    <w:rsid w:val="00BD00E8"/>
    <w:rsid w:val="00BD6315"/>
    <w:rsid w:val="00BD6941"/>
    <w:rsid w:val="00BD6AF1"/>
    <w:rsid w:val="00BD6C49"/>
    <w:rsid w:val="00BE5F89"/>
    <w:rsid w:val="00BF4BB6"/>
    <w:rsid w:val="00BF765E"/>
    <w:rsid w:val="00C04594"/>
    <w:rsid w:val="00C32CCF"/>
    <w:rsid w:val="00C34C97"/>
    <w:rsid w:val="00C4435A"/>
    <w:rsid w:val="00C464EA"/>
    <w:rsid w:val="00C51A18"/>
    <w:rsid w:val="00C55AC7"/>
    <w:rsid w:val="00C56BD5"/>
    <w:rsid w:val="00C609C9"/>
    <w:rsid w:val="00C62DFC"/>
    <w:rsid w:val="00C63CB4"/>
    <w:rsid w:val="00C646B4"/>
    <w:rsid w:val="00C66042"/>
    <w:rsid w:val="00C8127F"/>
    <w:rsid w:val="00C90602"/>
    <w:rsid w:val="00C9604A"/>
    <w:rsid w:val="00CA61BB"/>
    <w:rsid w:val="00CB2456"/>
    <w:rsid w:val="00CC3D1E"/>
    <w:rsid w:val="00CD450A"/>
    <w:rsid w:val="00CE3357"/>
    <w:rsid w:val="00CE5062"/>
    <w:rsid w:val="00CF1138"/>
    <w:rsid w:val="00CF514E"/>
    <w:rsid w:val="00CF6BF6"/>
    <w:rsid w:val="00CF7A97"/>
    <w:rsid w:val="00D00679"/>
    <w:rsid w:val="00D022DD"/>
    <w:rsid w:val="00D032F2"/>
    <w:rsid w:val="00D05313"/>
    <w:rsid w:val="00D1218A"/>
    <w:rsid w:val="00D12A8F"/>
    <w:rsid w:val="00D13698"/>
    <w:rsid w:val="00D20783"/>
    <w:rsid w:val="00D22E48"/>
    <w:rsid w:val="00D3358A"/>
    <w:rsid w:val="00D347BC"/>
    <w:rsid w:val="00D52892"/>
    <w:rsid w:val="00D53355"/>
    <w:rsid w:val="00D5577B"/>
    <w:rsid w:val="00D607AD"/>
    <w:rsid w:val="00D63898"/>
    <w:rsid w:val="00D740B9"/>
    <w:rsid w:val="00D77D12"/>
    <w:rsid w:val="00D8666D"/>
    <w:rsid w:val="00D95476"/>
    <w:rsid w:val="00DA1035"/>
    <w:rsid w:val="00DA1ED9"/>
    <w:rsid w:val="00DB6FA2"/>
    <w:rsid w:val="00DC2C05"/>
    <w:rsid w:val="00DC7714"/>
    <w:rsid w:val="00DD0315"/>
    <w:rsid w:val="00DD139F"/>
    <w:rsid w:val="00DD62D7"/>
    <w:rsid w:val="00DE1EA5"/>
    <w:rsid w:val="00DE4F13"/>
    <w:rsid w:val="00DE641F"/>
    <w:rsid w:val="00DE6607"/>
    <w:rsid w:val="00DF1EEB"/>
    <w:rsid w:val="00E0071A"/>
    <w:rsid w:val="00E11202"/>
    <w:rsid w:val="00E125D7"/>
    <w:rsid w:val="00E146F2"/>
    <w:rsid w:val="00E21E20"/>
    <w:rsid w:val="00E27339"/>
    <w:rsid w:val="00E33662"/>
    <w:rsid w:val="00E559CE"/>
    <w:rsid w:val="00E55B81"/>
    <w:rsid w:val="00E656FF"/>
    <w:rsid w:val="00E70476"/>
    <w:rsid w:val="00E711C3"/>
    <w:rsid w:val="00E73890"/>
    <w:rsid w:val="00E76C76"/>
    <w:rsid w:val="00E94944"/>
    <w:rsid w:val="00EA5B51"/>
    <w:rsid w:val="00EB0190"/>
    <w:rsid w:val="00EC20A4"/>
    <w:rsid w:val="00ED3B87"/>
    <w:rsid w:val="00ED3D9D"/>
    <w:rsid w:val="00EE0F83"/>
    <w:rsid w:val="00EE3E63"/>
    <w:rsid w:val="00EF39EE"/>
    <w:rsid w:val="00F0125E"/>
    <w:rsid w:val="00F15DFC"/>
    <w:rsid w:val="00F2572D"/>
    <w:rsid w:val="00F272B1"/>
    <w:rsid w:val="00F320B1"/>
    <w:rsid w:val="00F320BA"/>
    <w:rsid w:val="00F33CED"/>
    <w:rsid w:val="00F366A4"/>
    <w:rsid w:val="00F41D89"/>
    <w:rsid w:val="00F420A6"/>
    <w:rsid w:val="00F43332"/>
    <w:rsid w:val="00F453A2"/>
    <w:rsid w:val="00F54B97"/>
    <w:rsid w:val="00F627F3"/>
    <w:rsid w:val="00F641CC"/>
    <w:rsid w:val="00F64D77"/>
    <w:rsid w:val="00F6736B"/>
    <w:rsid w:val="00F71AA1"/>
    <w:rsid w:val="00F76219"/>
    <w:rsid w:val="00FA1536"/>
    <w:rsid w:val="00FA4060"/>
    <w:rsid w:val="00FA62E2"/>
    <w:rsid w:val="00FC1452"/>
    <w:rsid w:val="00FC2722"/>
    <w:rsid w:val="00FC648F"/>
    <w:rsid w:val="00FE2B19"/>
    <w:rsid w:val="00FF47C5"/>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88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AC"/>
    <w:pPr>
      <w:ind w:left="720"/>
      <w:contextualSpacing/>
    </w:pPr>
  </w:style>
  <w:style w:type="character" w:styleId="PlaceholderText">
    <w:name w:val="Placeholder Text"/>
    <w:basedOn w:val="DefaultParagraphFont"/>
    <w:uiPriority w:val="99"/>
    <w:semiHidden/>
    <w:rsid w:val="008B7BAC"/>
    <w:rPr>
      <w:color w:val="808080"/>
    </w:rPr>
  </w:style>
  <w:style w:type="paragraph" w:styleId="BalloonText">
    <w:name w:val="Balloon Text"/>
    <w:basedOn w:val="Normal"/>
    <w:link w:val="BalloonTextChar"/>
    <w:uiPriority w:val="99"/>
    <w:semiHidden/>
    <w:unhideWhenUsed/>
    <w:rsid w:val="008B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AC"/>
    <w:rPr>
      <w:rFonts w:ascii="Tahoma" w:hAnsi="Tahoma" w:cs="Tahoma"/>
      <w:sz w:val="16"/>
      <w:szCs w:val="16"/>
    </w:rPr>
  </w:style>
  <w:style w:type="paragraph" w:styleId="Header">
    <w:name w:val="header"/>
    <w:basedOn w:val="Normal"/>
    <w:link w:val="HeaderChar"/>
    <w:uiPriority w:val="99"/>
    <w:unhideWhenUsed/>
    <w:rsid w:val="006C6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1"/>
  </w:style>
  <w:style w:type="paragraph" w:styleId="Footer">
    <w:name w:val="footer"/>
    <w:basedOn w:val="Normal"/>
    <w:link w:val="FooterChar"/>
    <w:uiPriority w:val="99"/>
    <w:unhideWhenUsed/>
    <w:rsid w:val="006C6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1"/>
  </w:style>
  <w:style w:type="paragraph" w:styleId="HTMLPreformatted">
    <w:name w:val="HTML Preformatted"/>
    <w:basedOn w:val="Normal"/>
    <w:link w:val="HTMLPreformattedChar"/>
    <w:uiPriority w:val="99"/>
    <w:unhideWhenUsed/>
    <w:rsid w:val="008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DB3"/>
    <w:rPr>
      <w:rFonts w:ascii="Courier New" w:eastAsia="Times New Roman" w:hAnsi="Courier New" w:cs="Courier New"/>
      <w:sz w:val="20"/>
      <w:szCs w:val="20"/>
    </w:rPr>
  </w:style>
  <w:style w:type="character" w:customStyle="1" w:styleId="apple-style-span">
    <w:name w:val="apple-style-span"/>
    <w:basedOn w:val="DefaultParagraphFont"/>
    <w:rsid w:val="008D3DB3"/>
  </w:style>
  <w:style w:type="character" w:customStyle="1" w:styleId="apple-converted-space">
    <w:name w:val="apple-converted-space"/>
    <w:basedOn w:val="DefaultParagraphFont"/>
    <w:rsid w:val="008D3DB3"/>
  </w:style>
  <w:style w:type="character" w:styleId="HTMLCode">
    <w:name w:val="HTML Code"/>
    <w:basedOn w:val="DefaultParagraphFont"/>
    <w:uiPriority w:val="99"/>
    <w:semiHidden/>
    <w:unhideWhenUsed/>
    <w:rsid w:val="008D3DB3"/>
    <w:rPr>
      <w:rFonts w:ascii="Courier New" w:eastAsia="Times New Roman" w:hAnsi="Courier New" w:cs="Courier New"/>
      <w:sz w:val="20"/>
      <w:szCs w:val="20"/>
    </w:rPr>
  </w:style>
  <w:style w:type="character" w:customStyle="1" w:styleId="samp">
    <w:name w:val="samp"/>
    <w:basedOn w:val="DefaultParagraphFont"/>
    <w:rsid w:val="008D3DB3"/>
  </w:style>
  <w:style w:type="character" w:styleId="Hyperlink">
    <w:name w:val="Hyperlink"/>
    <w:basedOn w:val="DefaultParagraphFont"/>
    <w:uiPriority w:val="99"/>
    <w:unhideWhenUsed/>
    <w:rsid w:val="0028117F"/>
    <w:rPr>
      <w:color w:val="0000FF" w:themeColor="hyperlink"/>
      <w:u w:val="single"/>
    </w:rPr>
  </w:style>
  <w:style w:type="character" w:styleId="FollowedHyperlink">
    <w:name w:val="FollowedHyperlink"/>
    <w:basedOn w:val="DefaultParagraphFont"/>
    <w:uiPriority w:val="99"/>
    <w:semiHidden/>
    <w:unhideWhenUsed/>
    <w:rsid w:val="009041A0"/>
    <w:rPr>
      <w:color w:val="800080" w:themeColor="followedHyperlink"/>
      <w:u w:val="single"/>
    </w:rPr>
  </w:style>
  <w:style w:type="table" w:styleId="TableGrid">
    <w:name w:val="Table Grid"/>
    <w:basedOn w:val="TableNormal"/>
    <w:uiPriority w:val="59"/>
    <w:rsid w:val="00D63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682">
      <w:bodyDiv w:val="1"/>
      <w:marLeft w:val="0"/>
      <w:marRight w:val="0"/>
      <w:marTop w:val="0"/>
      <w:marBottom w:val="0"/>
      <w:divBdr>
        <w:top w:val="none" w:sz="0" w:space="0" w:color="auto"/>
        <w:left w:val="none" w:sz="0" w:space="0" w:color="auto"/>
        <w:bottom w:val="none" w:sz="0" w:space="0" w:color="auto"/>
        <w:right w:val="none" w:sz="0" w:space="0" w:color="auto"/>
      </w:divBdr>
    </w:div>
    <w:div w:id="200095397">
      <w:bodyDiv w:val="1"/>
      <w:marLeft w:val="0"/>
      <w:marRight w:val="0"/>
      <w:marTop w:val="0"/>
      <w:marBottom w:val="0"/>
      <w:divBdr>
        <w:top w:val="none" w:sz="0" w:space="0" w:color="auto"/>
        <w:left w:val="none" w:sz="0" w:space="0" w:color="auto"/>
        <w:bottom w:val="none" w:sz="0" w:space="0" w:color="auto"/>
        <w:right w:val="none" w:sz="0" w:space="0" w:color="auto"/>
      </w:divBdr>
    </w:div>
    <w:div w:id="412091779">
      <w:bodyDiv w:val="1"/>
      <w:marLeft w:val="0"/>
      <w:marRight w:val="0"/>
      <w:marTop w:val="0"/>
      <w:marBottom w:val="0"/>
      <w:divBdr>
        <w:top w:val="none" w:sz="0" w:space="0" w:color="auto"/>
        <w:left w:val="none" w:sz="0" w:space="0" w:color="auto"/>
        <w:bottom w:val="none" w:sz="0" w:space="0" w:color="auto"/>
        <w:right w:val="none" w:sz="0" w:space="0" w:color="auto"/>
      </w:divBdr>
    </w:div>
    <w:div w:id="448398250">
      <w:bodyDiv w:val="1"/>
      <w:marLeft w:val="0"/>
      <w:marRight w:val="0"/>
      <w:marTop w:val="0"/>
      <w:marBottom w:val="0"/>
      <w:divBdr>
        <w:top w:val="none" w:sz="0" w:space="0" w:color="auto"/>
        <w:left w:val="none" w:sz="0" w:space="0" w:color="auto"/>
        <w:bottom w:val="none" w:sz="0" w:space="0" w:color="auto"/>
        <w:right w:val="none" w:sz="0" w:space="0" w:color="auto"/>
      </w:divBdr>
    </w:div>
    <w:div w:id="498078377">
      <w:bodyDiv w:val="1"/>
      <w:marLeft w:val="0"/>
      <w:marRight w:val="0"/>
      <w:marTop w:val="0"/>
      <w:marBottom w:val="0"/>
      <w:divBdr>
        <w:top w:val="none" w:sz="0" w:space="0" w:color="auto"/>
        <w:left w:val="none" w:sz="0" w:space="0" w:color="auto"/>
        <w:bottom w:val="none" w:sz="0" w:space="0" w:color="auto"/>
        <w:right w:val="none" w:sz="0" w:space="0" w:color="auto"/>
      </w:divBdr>
    </w:div>
    <w:div w:id="614679835">
      <w:bodyDiv w:val="1"/>
      <w:marLeft w:val="0"/>
      <w:marRight w:val="0"/>
      <w:marTop w:val="0"/>
      <w:marBottom w:val="0"/>
      <w:divBdr>
        <w:top w:val="none" w:sz="0" w:space="0" w:color="auto"/>
        <w:left w:val="none" w:sz="0" w:space="0" w:color="auto"/>
        <w:bottom w:val="none" w:sz="0" w:space="0" w:color="auto"/>
        <w:right w:val="none" w:sz="0" w:space="0" w:color="auto"/>
      </w:divBdr>
    </w:div>
    <w:div w:id="664479271">
      <w:bodyDiv w:val="1"/>
      <w:marLeft w:val="0"/>
      <w:marRight w:val="0"/>
      <w:marTop w:val="0"/>
      <w:marBottom w:val="0"/>
      <w:divBdr>
        <w:top w:val="none" w:sz="0" w:space="0" w:color="auto"/>
        <w:left w:val="none" w:sz="0" w:space="0" w:color="auto"/>
        <w:bottom w:val="none" w:sz="0" w:space="0" w:color="auto"/>
        <w:right w:val="none" w:sz="0" w:space="0" w:color="auto"/>
      </w:divBdr>
    </w:div>
    <w:div w:id="819927850">
      <w:bodyDiv w:val="1"/>
      <w:marLeft w:val="0"/>
      <w:marRight w:val="0"/>
      <w:marTop w:val="0"/>
      <w:marBottom w:val="0"/>
      <w:divBdr>
        <w:top w:val="none" w:sz="0" w:space="0" w:color="auto"/>
        <w:left w:val="none" w:sz="0" w:space="0" w:color="auto"/>
        <w:bottom w:val="none" w:sz="0" w:space="0" w:color="auto"/>
        <w:right w:val="none" w:sz="0" w:space="0" w:color="auto"/>
      </w:divBdr>
    </w:div>
    <w:div w:id="1156645878">
      <w:bodyDiv w:val="1"/>
      <w:marLeft w:val="0"/>
      <w:marRight w:val="0"/>
      <w:marTop w:val="0"/>
      <w:marBottom w:val="0"/>
      <w:divBdr>
        <w:top w:val="none" w:sz="0" w:space="0" w:color="auto"/>
        <w:left w:val="none" w:sz="0" w:space="0" w:color="auto"/>
        <w:bottom w:val="none" w:sz="0" w:space="0" w:color="auto"/>
        <w:right w:val="none" w:sz="0" w:space="0" w:color="auto"/>
      </w:divBdr>
    </w:div>
    <w:div w:id="1225604057">
      <w:bodyDiv w:val="1"/>
      <w:marLeft w:val="0"/>
      <w:marRight w:val="0"/>
      <w:marTop w:val="0"/>
      <w:marBottom w:val="0"/>
      <w:divBdr>
        <w:top w:val="none" w:sz="0" w:space="0" w:color="auto"/>
        <w:left w:val="none" w:sz="0" w:space="0" w:color="auto"/>
        <w:bottom w:val="none" w:sz="0" w:space="0" w:color="auto"/>
        <w:right w:val="none" w:sz="0" w:space="0" w:color="auto"/>
      </w:divBdr>
    </w:div>
    <w:div w:id="1249582165">
      <w:bodyDiv w:val="1"/>
      <w:marLeft w:val="0"/>
      <w:marRight w:val="0"/>
      <w:marTop w:val="0"/>
      <w:marBottom w:val="0"/>
      <w:divBdr>
        <w:top w:val="none" w:sz="0" w:space="0" w:color="auto"/>
        <w:left w:val="none" w:sz="0" w:space="0" w:color="auto"/>
        <w:bottom w:val="none" w:sz="0" w:space="0" w:color="auto"/>
        <w:right w:val="none" w:sz="0" w:space="0" w:color="auto"/>
      </w:divBdr>
    </w:div>
    <w:div w:id="1250963237">
      <w:bodyDiv w:val="1"/>
      <w:marLeft w:val="0"/>
      <w:marRight w:val="0"/>
      <w:marTop w:val="0"/>
      <w:marBottom w:val="0"/>
      <w:divBdr>
        <w:top w:val="none" w:sz="0" w:space="0" w:color="auto"/>
        <w:left w:val="none" w:sz="0" w:space="0" w:color="auto"/>
        <w:bottom w:val="none" w:sz="0" w:space="0" w:color="auto"/>
        <w:right w:val="none" w:sz="0" w:space="0" w:color="auto"/>
      </w:divBdr>
    </w:div>
    <w:div w:id="1255095368">
      <w:bodyDiv w:val="1"/>
      <w:marLeft w:val="0"/>
      <w:marRight w:val="0"/>
      <w:marTop w:val="0"/>
      <w:marBottom w:val="0"/>
      <w:divBdr>
        <w:top w:val="none" w:sz="0" w:space="0" w:color="auto"/>
        <w:left w:val="none" w:sz="0" w:space="0" w:color="auto"/>
        <w:bottom w:val="none" w:sz="0" w:space="0" w:color="auto"/>
        <w:right w:val="none" w:sz="0" w:space="0" w:color="auto"/>
      </w:divBdr>
    </w:div>
    <w:div w:id="1397243691">
      <w:bodyDiv w:val="1"/>
      <w:marLeft w:val="0"/>
      <w:marRight w:val="0"/>
      <w:marTop w:val="0"/>
      <w:marBottom w:val="0"/>
      <w:divBdr>
        <w:top w:val="none" w:sz="0" w:space="0" w:color="auto"/>
        <w:left w:val="none" w:sz="0" w:space="0" w:color="auto"/>
        <w:bottom w:val="none" w:sz="0" w:space="0" w:color="auto"/>
        <w:right w:val="none" w:sz="0" w:space="0" w:color="auto"/>
      </w:divBdr>
    </w:div>
    <w:div w:id="139986696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833447210">
      <w:bodyDiv w:val="1"/>
      <w:marLeft w:val="0"/>
      <w:marRight w:val="0"/>
      <w:marTop w:val="0"/>
      <w:marBottom w:val="0"/>
      <w:divBdr>
        <w:top w:val="none" w:sz="0" w:space="0" w:color="auto"/>
        <w:left w:val="none" w:sz="0" w:space="0" w:color="auto"/>
        <w:bottom w:val="none" w:sz="0" w:space="0" w:color="auto"/>
        <w:right w:val="none" w:sz="0" w:space="0" w:color="auto"/>
      </w:divBdr>
    </w:div>
    <w:div w:id="1836918700">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2011521330">
      <w:bodyDiv w:val="1"/>
      <w:marLeft w:val="0"/>
      <w:marRight w:val="0"/>
      <w:marTop w:val="0"/>
      <w:marBottom w:val="0"/>
      <w:divBdr>
        <w:top w:val="none" w:sz="0" w:space="0" w:color="auto"/>
        <w:left w:val="none" w:sz="0" w:space="0" w:color="auto"/>
        <w:bottom w:val="none" w:sz="0" w:space="0" w:color="auto"/>
        <w:right w:val="none" w:sz="0" w:space="0" w:color="auto"/>
      </w:divBdr>
    </w:div>
    <w:div w:id="2061711558">
      <w:bodyDiv w:val="1"/>
      <w:marLeft w:val="0"/>
      <w:marRight w:val="0"/>
      <w:marTop w:val="0"/>
      <w:marBottom w:val="0"/>
      <w:divBdr>
        <w:top w:val="none" w:sz="0" w:space="0" w:color="auto"/>
        <w:left w:val="none" w:sz="0" w:space="0" w:color="auto"/>
        <w:bottom w:val="none" w:sz="0" w:space="0" w:color="auto"/>
        <w:right w:val="none" w:sz="0" w:space="0" w:color="auto"/>
      </w:divBdr>
    </w:div>
    <w:div w:id="20918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bolla/Desktop/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DFDE-6BD2-764D-9727-40ED7AC10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 Template.dotx</Template>
  <TotalTime>70</TotalTime>
  <Pages>2</Pages>
  <Words>566</Words>
  <Characters>3229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Bolla</dc:creator>
  <cp:lastModifiedBy>Greg Bolla</cp:lastModifiedBy>
  <cp:revision>4</cp:revision>
  <dcterms:created xsi:type="dcterms:W3CDTF">2018-11-25T22:44:00Z</dcterms:created>
  <dcterms:modified xsi:type="dcterms:W3CDTF">2018-11-26T14:58:00Z</dcterms:modified>
</cp:coreProperties>
</file>
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A9501B" w14:textId="53F8670C" w:rsidR="008220EF" w:rsidRPr="006C6B21" w:rsidRDefault="004F08E4" w:rsidP="00307C7A">
      <w:pPr>
        <w:spacing w:after="120"/>
        <w:rPr>
          <w:rFonts w:ascii="Tahoma" w:hAnsi="Tahoma" w:cs="Tahoma"/>
          <w:b/>
          <w:sz w:val="28"/>
          <w:szCs w:val="28"/>
        </w:rPr>
      </w:pPr>
      <w:r>
        <w:rPr>
          <w:rFonts w:ascii="Tahoma" w:hAnsi="Tahoma" w:cs="Tahoma"/>
          <w:b/>
          <w:sz w:val="28"/>
          <w:szCs w:val="28"/>
        </w:rPr>
        <w:t>Our Energy Future</w:t>
      </w:r>
    </w:p>
    <w:p w14:paraId="2372F9B2" w14:textId="0D0D105F" w:rsidR="004854DB" w:rsidRDefault="00326BC8">
      <w:pPr>
        <w:spacing w:after="120"/>
        <w:rPr>
          <w:rFonts w:ascii="Tahoma" w:eastAsiaTheme="minorEastAsia" w:hAnsi="Tahoma" w:cs="Tahoma"/>
          <w:b/>
          <w:sz w:val="20"/>
          <w:szCs w:val="20"/>
        </w:rPr>
      </w:pPr>
      <w:r>
        <w:rPr>
          <w:rFonts w:ascii="Tahoma" w:eastAsiaTheme="minorEastAsia" w:hAnsi="Tahoma" w:cs="Tahoma"/>
          <w:b/>
          <w:u w:val="single"/>
        </w:rPr>
        <w:t xml:space="preserve">Photovoltaic and </w:t>
      </w:r>
      <w:proofErr w:type="spellStart"/>
      <w:r>
        <w:rPr>
          <w:rFonts w:ascii="Tahoma" w:eastAsiaTheme="minorEastAsia" w:hAnsi="Tahoma" w:cs="Tahoma"/>
          <w:b/>
          <w:u w:val="single"/>
        </w:rPr>
        <w:t>Photothermal</w:t>
      </w:r>
      <w:proofErr w:type="spellEnd"/>
      <w:r>
        <w:rPr>
          <w:rFonts w:ascii="Tahoma" w:eastAsiaTheme="minorEastAsia" w:hAnsi="Tahoma" w:cs="Tahoma"/>
          <w:b/>
          <w:u w:val="single"/>
        </w:rPr>
        <w:t xml:space="preserve"> Energy Production</w:t>
      </w:r>
    </w:p>
    <w:p w14:paraId="685CCE2D" w14:textId="686D10E6" w:rsidR="00EA02F4" w:rsidRDefault="00CA1629" w:rsidP="00324E3C">
      <w:pPr>
        <w:pStyle w:val="HTMLPreformatted"/>
        <w:spacing w:after="120"/>
        <w:rPr>
          <w:rFonts w:ascii="Tahoma" w:eastAsiaTheme="minorEastAsia" w:hAnsi="Tahoma" w:cs="Tahoma"/>
        </w:rPr>
      </w:pPr>
      <w:r>
        <w:rPr>
          <w:rFonts w:ascii="Tahoma" w:eastAsiaTheme="minorEastAsia" w:hAnsi="Tahoma" w:cs="Tahoma"/>
        </w:rPr>
        <w:t>Although the subsistence le</w:t>
      </w:r>
      <w:r w:rsidR="001051EF">
        <w:rPr>
          <w:rFonts w:ascii="Tahoma" w:eastAsiaTheme="minorEastAsia" w:hAnsi="Tahoma" w:cs="Tahoma"/>
        </w:rPr>
        <w:t>vel of continuous energy use is roughly 100W, those in the US consume around 10,000W</w:t>
      </w:r>
      <w:r w:rsidR="00D02A4E">
        <w:rPr>
          <w:rFonts w:ascii="Tahoma" w:eastAsiaTheme="minorEastAsia" w:hAnsi="Tahoma" w:cs="Tahoma"/>
        </w:rPr>
        <w:t xml:space="preserve">, with 15% of that being </w:t>
      </w:r>
      <w:r w:rsidR="00234619">
        <w:rPr>
          <w:rFonts w:ascii="Tahoma" w:eastAsiaTheme="minorEastAsia" w:hAnsi="Tahoma" w:cs="Tahoma"/>
        </w:rPr>
        <w:t>in the form of electricity usage.</w:t>
      </w:r>
    </w:p>
    <w:p w14:paraId="4B03D0F5" w14:textId="18B98AF0" w:rsidR="00BB0E46" w:rsidRDefault="00EA02F4" w:rsidP="00324E3C">
      <w:pPr>
        <w:pStyle w:val="HTMLPreformatted"/>
        <w:spacing w:after="120"/>
        <w:rPr>
          <w:rFonts w:ascii="Tahoma" w:eastAsiaTheme="minorEastAsia" w:hAnsi="Tahoma" w:cs="Tahoma"/>
        </w:rPr>
      </w:pPr>
      <w:r>
        <w:rPr>
          <w:rFonts w:ascii="Tahoma" w:eastAsiaTheme="minorEastAsia" w:hAnsi="Tahoma" w:cs="Tahoma"/>
        </w:rPr>
        <w:t>One of the most compelling reasons to increase solar adoption is because there i</w:t>
      </w:r>
      <w:r w:rsidR="00590402">
        <w:rPr>
          <w:rFonts w:ascii="Tahoma" w:eastAsiaTheme="minorEastAsia" w:hAnsi="Tahoma" w:cs="Tahoma"/>
        </w:rPr>
        <w:t xml:space="preserve">s so much solar power available </w:t>
      </w:r>
      <w:r w:rsidR="00E03D6D">
        <w:rPr>
          <w:rFonts w:ascii="Tahoma" w:eastAsiaTheme="minorEastAsia" w:hAnsi="Tahoma" w:cs="Tahoma"/>
        </w:rPr>
        <w:t>–</w:t>
      </w:r>
      <w:r w:rsidR="00590402">
        <w:rPr>
          <w:rFonts w:ascii="Tahoma" w:eastAsiaTheme="minorEastAsia" w:hAnsi="Tahoma" w:cs="Tahoma"/>
        </w:rPr>
        <w:t xml:space="preserve"> </w:t>
      </w:r>
      <w:r w:rsidR="00E03D6D">
        <w:rPr>
          <w:rFonts w:ascii="Tahoma" w:eastAsiaTheme="minorEastAsia" w:hAnsi="Tahoma" w:cs="Tahoma"/>
        </w:rPr>
        <w:t xml:space="preserve">somewhere between 85,000 and 120,000 TW </w:t>
      </w:r>
      <w:r w:rsidR="004B3451">
        <w:rPr>
          <w:rFonts w:ascii="Tahoma" w:eastAsiaTheme="minorEastAsia" w:hAnsi="Tahoma" w:cs="Tahoma"/>
        </w:rPr>
        <w:t xml:space="preserve">of energy is continuously being absorbed </w:t>
      </w:r>
      <w:r w:rsidR="00BC65A6">
        <w:rPr>
          <w:rFonts w:ascii="Tahoma" w:eastAsiaTheme="minorEastAsia" w:hAnsi="Tahoma" w:cs="Tahoma"/>
        </w:rPr>
        <w:t xml:space="preserve">by the Earth’s atmosphere. </w:t>
      </w:r>
      <w:r w:rsidR="00132232">
        <w:rPr>
          <w:rFonts w:ascii="Tahoma" w:eastAsiaTheme="minorEastAsia" w:hAnsi="Tahoma" w:cs="Tahoma"/>
        </w:rPr>
        <w:t xml:space="preserve">Contrast that figure with </w:t>
      </w:r>
      <w:r w:rsidR="00CF1E8D">
        <w:rPr>
          <w:rFonts w:ascii="Tahoma" w:eastAsiaTheme="minorEastAsia" w:hAnsi="Tahoma" w:cs="Tahoma"/>
        </w:rPr>
        <w:t>the 15-18 TW of current world energy capacity, or the 70 TW that would theoretically be needed if the entire world used energy at the same rate as the US and Canada.</w:t>
      </w:r>
    </w:p>
    <w:p w14:paraId="3F4D826F" w14:textId="3AA53BCD" w:rsidR="00BB0E46" w:rsidRDefault="00BB0E46" w:rsidP="00324E3C">
      <w:pPr>
        <w:pStyle w:val="HTMLPreformatted"/>
        <w:spacing w:after="120"/>
        <w:rPr>
          <w:rFonts w:ascii="Tahoma" w:eastAsiaTheme="minorEastAsia" w:hAnsi="Tahoma" w:cs="Tahoma"/>
        </w:rPr>
      </w:pPr>
      <w:r>
        <w:rPr>
          <w:rFonts w:ascii="Tahoma" w:eastAsiaTheme="minorEastAsia" w:hAnsi="Tahoma" w:cs="Tahoma"/>
        </w:rPr>
        <w:t xml:space="preserve">There are two broad classifications of solar technologies that translate energy from the sun into energy humans can use. </w:t>
      </w:r>
    </w:p>
    <w:p w14:paraId="31F847D1" w14:textId="5E766640" w:rsidR="004E1995" w:rsidRDefault="00BB0E46" w:rsidP="00BB0E46">
      <w:pPr>
        <w:pStyle w:val="HTMLPreformatted"/>
        <w:numPr>
          <w:ilvl w:val="0"/>
          <w:numId w:val="48"/>
        </w:numPr>
        <w:spacing w:after="120"/>
        <w:rPr>
          <w:rFonts w:ascii="Tahoma" w:eastAsiaTheme="minorEastAsia" w:hAnsi="Tahoma" w:cs="Tahoma"/>
        </w:rPr>
      </w:pPr>
      <w:r>
        <w:rPr>
          <w:rFonts w:ascii="Tahoma" w:eastAsiaTheme="minorEastAsia" w:hAnsi="Tahoma" w:cs="Tahoma"/>
        </w:rPr>
        <w:t>Low temperature solar water heaters (SWH)</w:t>
      </w:r>
    </w:p>
    <w:p w14:paraId="4858D2D6" w14:textId="61C487B5" w:rsidR="00BB0E46" w:rsidRDefault="00BB0E46" w:rsidP="00BB0E46">
      <w:pPr>
        <w:pStyle w:val="HTMLPreformatted"/>
        <w:spacing w:after="120"/>
        <w:rPr>
          <w:rFonts w:ascii="Tahoma" w:eastAsiaTheme="minorEastAsia" w:hAnsi="Tahoma" w:cs="Tahoma"/>
        </w:rPr>
      </w:pPr>
      <w:r>
        <w:rPr>
          <w:rFonts w:ascii="Tahoma" w:eastAsiaTheme="minorEastAsia" w:hAnsi="Tahoma" w:cs="Tahoma"/>
        </w:rPr>
        <w:t>Around since the 19</w:t>
      </w:r>
      <w:r w:rsidRPr="00BB0E46">
        <w:rPr>
          <w:rFonts w:ascii="Tahoma" w:eastAsiaTheme="minorEastAsia" w:hAnsi="Tahoma" w:cs="Tahoma"/>
          <w:vertAlign w:val="superscript"/>
        </w:rPr>
        <w:t>th</w:t>
      </w:r>
      <w:r>
        <w:rPr>
          <w:rFonts w:ascii="Tahoma" w:eastAsiaTheme="minorEastAsia" w:hAnsi="Tahoma" w:cs="Tahoma"/>
        </w:rPr>
        <w:t xml:space="preserve"> century this technology heats water using the energy from the sun</w:t>
      </w:r>
    </w:p>
    <w:p w14:paraId="62944633" w14:textId="1BCA1BEB" w:rsidR="00BB0E46" w:rsidRDefault="00BB0E46" w:rsidP="00BB0E46">
      <w:pPr>
        <w:pStyle w:val="HTMLPreformatted"/>
        <w:numPr>
          <w:ilvl w:val="0"/>
          <w:numId w:val="48"/>
        </w:numPr>
        <w:spacing w:after="120"/>
        <w:rPr>
          <w:rFonts w:ascii="Tahoma" w:eastAsiaTheme="minorEastAsia" w:hAnsi="Tahoma" w:cs="Tahoma"/>
        </w:rPr>
      </w:pPr>
      <w:r>
        <w:rPr>
          <w:rFonts w:ascii="Tahoma" w:eastAsiaTheme="minorEastAsia" w:hAnsi="Tahoma" w:cs="Tahoma"/>
        </w:rPr>
        <w:t>Solar energy generation systems (photons to electrons)</w:t>
      </w:r>
    </w:p>
    <w:p w14:paraId="38781465" w14:textId="6FB9F333" w:rsidR="00BB0E46" w:rsidRDefault="00BB0E46" w:rsidP="00BB0E46">
      <w:pPr>
        <w:pStyle w:val="HTMLPreformatted"/>
        <w:spacing w:after="120"/>
        <w:rPr>
          <w:rFonts w:ascii="Tahoma" w:eastAsiaTheme="minorEastAsia" w:hAnsi="Tahoma" w:cs="Tahoma"/>
        </w:rPr>
      </w:pPr>
      <w:r>
        <w:rPr>
          <w:rFonts w:ascii="Tahoma" w:eastAsiaTheme="minorEastAsia" w:hAnsi="Tahoma" w:cs="Tahoma"/>
        </w:rPr>
        <w:t>This is the type of energy most people think of when using the term “solar energy.”</w:t>
      </w:r>
      <w:r w:rsidR="008B77B3">
        <w:rPr>
          <w:rFonts w:ascii="Tahoma" w:eastAsiaTheme="minorEastAsia" w:hAnsi="Tahoma" w:cs="Tahoma"/>
        </w:rPr>
        <w:t xml:space="preserve"> There are different types of systems which convert the photons from sunlight into electrons used for direct current (DC) electricity:</w:t>
      </w:r>
    </w:p>
    <w:p w14:paraId="385218D5" w14:textId="4E978C90" w:rsidR="008B77B3" w:rsidRDefault="008B77B3" w:rsidP="008B77B3">
      <w:pPr>
        <w:pStyle w:val="HTMLPreformatted"/>
        <w:numPr>
          <w:ilvl w:val="0"/>
          <w:numId w:val="49"/>
        </w:numPr>
        <w:spacing w:after="120"/>
        <w:rPr>
          <w:rFonts w:ascii="Tahoma" w:eastAsiaTheme="minorEastAsia" w:hAnsi="Tahoma" w:cs="Tahoma"/>
        </w:rPr>
      </w:pPr>
      <w:r>
        <w:rPr>
          <w:rFonts w:ascii="Tahoma" w:eastAsiaTheme="minorEastAsia" w:hAnsi="Tahoma" w:cs="Tahoma"/>
        </w:rPr>
        <w:t>Direct conversion to electricity through photovoltaic (PV) or concentrated photovoltaic (CPV)</w:t>
      </w:r>
    </w:p>
    <w:p w14:paraId="222E4D60" w14:textId="56A71D1F" w:rsidR="008B77B3" w:rsidRDefault="008B77B3" w:rsidP="008B77B3">
      <w:pPr>
        <w:pStyle w:val="HTMLPreformatted"/>
        <w:numPr>
          <w:ilvl w:val="0"/>
          <w:numId w:val="49"/>
        </w:numPr>
        <w:spacing w:after="120"/>
        <w:rPr>
          <w:rFonts w:ascii="Tahoma" w:eastAsiaTheme="minorEastAsia" w:hAnsi="Tahoma" w:cs="Tahoma"/>
        </w:rPr>
      </w:pPr>
      <w:r>
        <w:rPr>
          <w:rFonts w:ascii="Tahoma" w:eastAsiaTheme="minorEastAsia" w:hAnsi="Tahoma" w:cs="Tahoma"/>
        </w:rPr>
        <w:t>Solar-Thermal Power</w:t>
      </w:r>
    </w:p>
    <w:p w14:paraId="171AEAB2" w14:textId="4DB272BE" w:rsidR="008B77B3" w:rsidRDefault="008B77B3" w:rsidP="008B77B3">
      <w:pPr>
        <w:pStyle w:val="HTMLPreformatted"/>
        <w:spacing w:after="120"/>
        <w:rPr>
          <w:rFonts w:ascii="Tahoma" w:eastAsiaTheme="minorEastAsia" w:hAnsi="Tahoma" w:cs="Tahoma"/>
        </w:rPr>
      </w:pPr>
      <w:r>
        <w:rPr>
          <w:rFonts w:ascii="Tahoma" w:eastAsiaTheme="minorEastAsia" w:hAnsi="Tahoma" w:cs="Tahoma"/>
        </w:rPr>
        <w:t>Using mirrors to concentrate the sun’s energy into a specific point which drives traditional steam turbines and/or engines that create electricity</w:t>
      </w:r>
    </w:p>
    <w:p w14:paraId="75B836EB" w14:textId="4CD447B6" w:rsidR="00A43D4D" w:rsidRDefault="008B77B3" w:rsidP="00A43D4D">
      <w:pPr>
        <w:pStyle w:val="HTMLPreformatted"/>
        <w:numPr>
          <w:ilvl w:val="0"/>
          <w:numId w:val="49"/>
        </w:numPr>
        <w:spacing w:after="120"/>
        <w:rPr>
          <w:rFonts w:ascii="Tahoma" w:eastAsiaTheme="minorEastAsia" w:hAnsi="Tahoma" w:cs="Tahoma"/>
        </w:rPr>
      </w:pPr>
      <w:r>
        <w:rPr>
          <w:rFonts w:ascii="Tahoma" w:eastAsiaTheme="minorEastAsia" w:hAnsi="Tahoma" w:cs="Tahoma"/>
        </w:rPr>
        <w:t xml:space="preserve">Other technologies (solar </w:t>
      </w:r>
      <w:proofErr w:type="spellStart"/>
      <w:r>
        <w:rPr>
          <w:rFonts w:ascii="Tahoma" w:eastAsiaTheme="minorEastAsia" w:hAnsi="Tahoma" w:cs="Tahoma"/>
        </w:rPr>
        <w:t>Stirling</w:t>
      </w:r>
      <w:proofErr w:type="spellEnd"/>
      <w:r>
        <w:rPr>
          <w:rFonts w:ascii="Tahoma" w:eastAsiaTheme="minorEastAsia" w:hAnsi="Tahoma" w:cs="Tahoma"/>
        </w:rPr>
        <w:t xml:space="preserve"> engines</w:t>
      </w:r>
      <w:r w:rsidR="00A43D4D">
        <w:rPr>
          <w:rFonts w:ascii="Tahoma" w:eastAsiaTheme="minorEastAsia" w:hAnsi="Tahoma" w:cs="Tahoma"/>
        </w:rPr>
        <w:t>)</w:t>
      </w:r>
    </w:p>
    <w:p w14:paraId="03F11633" w14:textId="5F5B6250" w:rsidR="00A43D4D" w:rsidRDefault="00FD3AF5" w:rsidP="00A43D4D">
      <w:pPr>
        <w:pStyle w:val="HTMLPreformatted"/>
        <w:spacing w:after="120"/>
        <w:rPr>
          <w:rFonts w:ascii="Tahoma" w:eastAsiaTheme="minorEastAsia" w:hAnsi="Tahoma" w:cs="Tahoma"/>
        </w:rPr>
      </w:pPr>
      <w:r>
        <w:rPr>
          <w:rFonts w:ascii="Tahoma" w:eastAsiaTheme="minorEastAsia" w:hAnsi="Tahoma" w:cs="Tahoma"/>
          <w:noProof/>
        </w:rPr>
        <w:drawing>
          <wp:anchor distT="0" distB="0" distL="114300" distR="114300" simplePos="0" relativeHeight="251655168" behindDoc="0" locked="0" layoutInCell="1" allowOverlap="1" wp14:anchorId="51D0B781" wp14:editId="720A66A4">
            <wp:simplePos x="0" y="0"/>
            <wp:positionH relativeFrom="column">
              <wp:posOffset>2679700</wp:posOffset>
            </wp:positionH>
            <wp:positionV relativeFrom="paragraph">
              <wp:posOffset>194310</wp:posOffset>
            </wp:positionV>
            <wp:extent cx="3391535" cy="2132330"/>
            <wp:effectExtent l="0" t="0" r="12065" b="1270"/>
            <wp:wrapTight wrapText="bothSides">
              <wp:wrapPolygon edited="0">
                <wp:start x="0" y="0"/>
                <wp:lineTo x="0" y="21356"/>
                <wp:lineTo x="21515" y="21356"/>
                <wp:lineTo x="2151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2-26 at 6.12.24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91535" cy="2132330"/>
                    </a:xfrm>
                    <a:prstGeom prst="rect">
                      <a:avLst/>
                    </a:prstGeom>
                  </pic:spPr>
                </pic:pic>
              </a:graphicData>
            </a:graphic>
            <wp14:sizeRelH relativeFrom="page">
              <wp14:pctWidth>0</wp14:pctWidth>
            </wp14:sizeRelH>
            <wp14:sizeRelV relativeFrom="page">
              <wp14:pctHeight>0</wp14:pctHeight>
            </wp14:sizeRelV>
          </wp:anchor>
        </w:drawing>
      </w:r>
      <w:r w:rsidR="00F93D60">
        <w:rPr>
          <w:rFonts w:ascii="Tahoma" w:eastAsiaTheme="minorEastAsia" w:hAnsi="Tahoma" w:cs="Tahoma"/>
        </w:rPr>
        <w:t>The reason why various technologies are used is because of the differences in microclimates where solar power is harnessed, and differences in scale where the power needed varies drastically depending on the use case (e.g., power plant needs to produce power on a much larger scale than for your solar-powered watch).</w:t>
      </w:r>
    </w:p>
    <w:p w14:paraId="737413C7" w14:textId="04E56282" w:rsidR="00A43D4D" w:rsidRDefault="00A43D4D" w:rsidP="00A43D4D">
      <w:pPr>
        <w:pStyle w:val="HTMLPreformatted"/>
        <w:spacing w:after="120"/>
        <w:rPr>
          <w:rFonts w:ascii="Tahoma" w:eastAsiaTheme="minorEastAsia" w:hAnsi="Tahoma" w:cs="Tahoma"/>
        </w:rPr>
      </w:pPr>
      <w:r>
        <w:rPr>
          <w:rFonts w:ascii="Tahoma" w:eastAsiaTheme="minorEastAsia" w:hAnsi="Tahoma" w:cs="Tahoma"/>
        </w:rPr>
        <w:t xml:space="preserve">Different solar technologies use different components of the </w:t>
      </w:r>
      <w:r w:rsidRPr="00FD3AF5">
        <w:rPr>
          <w:rFonts w:ascii="Tahoma" w:eastAsiaTheme="minorEastAsia" w:hAnsi="Tahoma" w:cs="Tahoma"/>
          <w:i/>
        </w:rPr>
        <w:t>solar</w:t>
      </w:r>
      <w:r>
        <w:rPr>
          <w:rFonts w:ascii="Tahoma" w:eastAsiaTheme="minorEastAsia" w:hAnsi="Tahoma" w:cs="Tahoma"/>
        </w:rPr>
        <w:t xml:space="preserve"> </w:t>
      </w:r>
      <w:r>
        <w:rPr>
          <w:rFonts w:ascii="Tahoma" w:eastAsiaTheme="minorEastAsia" w:hAnsi="Tahoma" w:cs="Tahoma"/>
          <w:i/>
        </w:rPr>
        <w:t>irradiance</w:t>
      </w:r>
      <w:r w:rsidR="00FD3AF5">
        <w:rPr>
          <w:rFonts w:ascii="Tahoma" w:eastAsiaTheme="minorEastAsia" w:hAnsi="Tahoma" w:cs="Tahoma"/>
        </w:rPr>
        <w:t>, which is the amount of electromagnetic radiation received from the sun. There are a few types of solar irradiance:</w:t>
      </w:r>
    </w:p>
    <w:p w14:paraId="1B7F7CD9" w14:textId="1B2B3EE8" w:rsidR="00FD3AF5" w:rsidRDefault="00FD3AF5" w:rsidP="00FD3AF5">
      <w:pPr>
        <w:pStyle w:val="HTMLPreformatted"/>
        <w:spacing w:after="120"/>
        <w:rPr>
          <w:rFonts w:ascii="Tahoma" w:eastAsiaTheme="minorEastAsia" w:hAnsi="Tahoma" w:cs="Tahoma"/>
        </w:rPr>
      </w:pPr>
      <w:r>
        <w:rPr>
          <w:rFonts w:ascii="Tahoma" w:eastAsiaTheme="minorEastAsia" w:hAnsi="Tahoma" w:cs="Tahoma"/>
          <w:i/>
        </w:rPr>
        <w:t xml:space="preserve">Direct Normal Irradiance </w:t>
      </w:r>
      <w:r w:rsidR="009E136A" w:rsidRPr="009E136A">
        <w:rPr>
          <w:rFonts w:ascii="Tahoma" w:eastAsiaTheme="minorEastAsia" w:hAnsi="Tahoma" w:cs="Tahoma"/>
        </w:rPr>
        <w:t xml:space="preserve">(DNI) </w:t>
      </w:r>
      <w:r w:rsidRPr="009E136A">
        <w:rPr>
          <w:rFonts w:ascii="Tahoma" w:eastAsiaTheme="minorEastAsia" w:hAnsi="Tahoma" w:cs="Tahoma"/>
        </w:rPr>
        <w:t>is</w:t>
      </w:r>
      <w:r>
        <w:rPr>
          <w:rFonts w:ascii="Tahoma" w:eastAsiaTheme="minorEastAsia" w:hAnsi="Tahoma" w:cs="Tahoma"/>
        </w:rPr>
        <w:t xml:space="preserve"> the energy received directly from the sun’s beams, and is captured by an instrument that looks similar to a paper towel tube which follows the path of the sun (called the </w:t>
      </w:r>
      <w:r>
        <w:rPr>
          <w:rFonts w:ascii="Tahoma" w:eastAsiaTheme="minorEastAsia" w:hAnsi="Tahoma" w:cs="Tahoma"/>
          <w:i/>
        </w:rPr>
        <w:t>zenith angle</w:t>
      </w:r>
      <w:r>
        <w:rPr>
          <w:rFonts w:ascii="Tahoma" w:eastAsiaTheme="minorEastAsia" w:hAnsi="Tahoma" w:cs="Tahoma"/>
        </w:rPr>
        <w:t xml:space="preserve">) throughout the day. </w:t>
      </w:r>
    </w:p>
    <w:p w14:paraId="6CC21884" w14:textId="5C528021" w:rsidR="00C549C6" w:rsidRDefault="00C549C6" w:rsidP="00FD3AF5">
      <w:pPr>
        <w:pStyle w:val="HTMLPreformatted"/>
        <w:spacing w:after="120"/>
        <w:rPr>
          <w:rFonts w:ascii="Tahoma" w:eastAsiaTheme="minorEastAsia" w:hAnsi="Tahoma" w:cs="Tahoma"/>
        </w:rPr>
      </w:pPr>
      <w:r>
        <w:rPr>
          <w:rFonts w:ascii="Tahoma" w:eastAsiaTheme="minorEastAsia" w:hAnsi="Tahoma" w:cs="Tahoma"/>
        </w:rPr>
        <w:t>Co</w:t>
      </w:r>
      <w:r w:rsidR="009E136A">
        <w:rPr>
          <w:rFonts w:ascii="Tahoma" w:eastAsiaTheme="minorEastAsia" w:hAnsi="Tahoma" w:cs="Tahoma"/>
        </w:rPr>
        <w:t xml:space="preserve">ntrast this with the energy from sunlight that gets scattered by the atmosphere, called </w:t>
      </w:r>
      <w:r w:rsidR="009E136A">
        <w:rPr>
          <w:rFonts w:ascii="Tahoma" w:eastAsiaTheme="minorEastAsia" w:hAnsi="Tahoma" w:cs="Tahoma"/>
          <w:i/>
        </w:rPr>
        <w:t xml:space="preserve">diffuse horizontal irradiance </w:t>
      </w:r>
      <w:r w:rsidR="009E136A">
        <w:rPr>
          <w:rFonts w:ascii="Tahoma" w:eastAsiaTheme="minorEastAsia" w:hAnsi="Tahoma" w:cs="Tahoma"/>
        </w:rPr>
        <w:t>(DHI). Without the atmosphere, there would be almost no diffuse irradiance.</w:t>
      </w:r>
    </w:p>
    <w:p w14:paraId="7D50007E" w14:textId="0603DD52" w:rsidR="009E136A" w:rsidRPr="009E136A" w:rsidRDefault="009E136A" w:rsidP="00FD3AF5">
      <w:pPr>
        <w:pStyle w:val="HTMLPreformatted"/>
        <w:spacing w:after="120"/>
        <w:rPr>
          <w:rFonts w:ascii="Tahoma" w:eastAsiaTheme="minorEastAsia" w:hAnsi="Tahoma" w:cs="Tahoma"/>
        </w:rPr>
      </w:pPr>
      <w:r>
        <w:rPr>
          <w:rFonts w:ascii="Tahoma" w:eastAsiaTheme="minorEastAsia" w:hAnsi="Tahoma" w:cs="Tahoma"/>
        </w:rPr>
        <w:t xml:space="preserve">Combining the diffuse horizontal irradiance, the direct normal irradiance, and the zenith angle of the sun at any given point in the day, you get the total amount of irradiance available, aka the </w:t>
      </w:r>
      <w:r>
        <w:rPr>
          <w:rFonts w:ascii="Tahoma" w:eastAsiaTheme="minorEastAsia" w:hAnsi="Tahoma" w:cs="Tahoma"/>
          <w:i/>
        </w:rPr>
        <w:t>global horizontal irradiance</w:t>
      </w:r>
      <w:r>
        <w:rPr>
          <w:rFonts w:ascii="Tahoma" w:eastAsiaTheme="minorEastAsia" w:hAnsi="Tahoma" w:cs="Tahoma"/>
        </w:rPr>
        <w:t xml:space="preserve"> (GHI)</w:t>
      </w:r>
    </w:p>
    <w:p w14:paraId="4F30BAEA" w14:textId="7405B739" w:rsidR="00FD3AF5" w:rsidRPr="000F4F49" w:rsidRDefault="009E136A" w:rsidP="00A43D4D">
      <w:pPr>
        <w:pStyle w:val="HTMLPreformatted"/>
        <w:spacing w:after="120"/>
        <w:rPr>
          <w:rFonts w:ascii="Tahoma" w:eastAsiaTheme="minorEastAsia" w:hAnsi="Tahoma" w:cs="Tahoma"/>
        </w:rPr>
      </w:pPr>
      <m:oMathPara>
        <m:oMath>
          <m:r>
            <w:rPr>
              <w:rFonts w:ascii="Cambria Math" w:eastAsiaTheme="minorEastAsia" w:hAnsi="Cambria Math" w:cs="Tahoma"/>
            </w:rPr>
            <w:lastRenderedPageBreak/>
            <m:t xml:space="preserve">GHI=DHI+(DNI × </m:t>
          </m:r>
          <m:func>
            <m:funcPr>
              <m:ctrlPr>
                <w:rPr>
                  <w:rFonts w:ascii="Cambria Math" w:eastAsiaTheme="minorEastAsia" w:hAnsi="Cambria Math" w:cs="Tahoma"/>
                </w:rPr>
              </m:ctrlPr>
            </m:funcPr>
            <m:fName>
              <m:r>
                <m:rPr>
                  <m:sty m:val="p"/>
                </m:rPr>
                <w:rPr>
                  <w:rFonts w:ascii="Cambria Math" w:hAnsi="Cambria Math" w:cs="Tahoma"/>
                </w:rPr>
                <m:t>cos</m:t>
              </m:r>
            </m:fName>
            <m:e>
              <m:r>
                <w:rPr>
                  <w:rFonts w:ascii="Cambria Math" w:eastAsiaTheme="minorEastAsia" w:hAnsi="Cambria Math" w:cs="Tahoma"/>
                </w:rPr>
                <m:t>z</m:t>
              </m:r>
            </m:e>
          </m:func>
          <m:r>
            <w:rPr>
              <w:rFonts w:ascii="Cambria Math" w:eastAsiaTheme="minorEastAsia" w:hAnsi="Cambria Math" w:cs="Tahoma"/>
            </w:rPr>
            <m:t>)</m:t>
          </m:r>
        </m:oMath>
      </m:oMathPara>
    </w:p>
    <w:p w14:paraId="6A50AD3C" w14:textId="31DD74CD" w:rsidR="000F4F49" w:rsidRDefault="000F4F49" w:rsidP="00A43D4D">
      <w:pPr>
        <w:pStyle w:val="HTMLPreformatted"/>
        <w:spacing w:after="120"/>
        <w:rPr>
          <w:rFonts w:ascii="Tahoma" w:eastAsiaTheme="minorEastAsia" w:hAnsi="Tahoma" w:cs="Tahoma"/>
        </w:rPr>
      </w:pPr>
      <w:r>
        <w:rPr>
          <w:rFonts w:ascii="Tahoma" w:eastAsiaTheme="minorEastAsia" w:hAnsi="Tahoma" w:cs="Tahoma"/>
        </w:rPr>
        <w:t>It is important to note that different solar technologies use different parts of the solar irradiance.</w:t>
      </w:r>
    </w:p>
    <w:p w14:paraId="7CBD6869" w14:textId="53801E87" w:rsidR="00D268E8" w:rsidRPr="00D268E8" w:rsidRDefault="00D268E8" w:rsidP="00A43D4D">
      <w:pPr>
        <w:pStyle w:val="HTMLPreformatted"/>
        <w:spacing w:after="120"/>
        <w:rPr>
          <w:rFonts w:ascii="Tahoma" w:eastAsiaTheme="minorEastAsia" w:hAnsi="Tahoma" w:cs="Tahoma"/>
          <w:i/>
        </w:rPr>
      </w:pPr>
      <w:r>
        <w:rPr>
          <w:rFonts w:ascii="Tahoma" w:eastAsiaTheme="minorEastAsia" w:hAnsi="Tahoma" w:cs="Tahoma"/>
          <w:i/>
        </w:rPr>
        <w:t>Photovoltaic (PV) cells</w:t>
      </w:r>
    </w:p>
    <w:p w14:paraId="2028ABA2" w14:textId="1BF30038" w:rsidR="00D268E8" w:rsidRDefault="007D51A6" w:rsidP="00A43D4D">
      <w:pPr>
        <w:pStyle w:val="HTMLPreformatted"/>
        <w:spacing w:after="120"/>
        <w:rPr>
          <w:rFonts w:ascii="Tahoma" w:eastAsiaTheme="minorEastAsia" w:hAnsi="Tahoma" w:cs="Tahoma"/>
        </w:rPr>
      </w:pPr>
      <w:r>
        <w:rPr>
          <w:rFonts w:ascii="Tahoma" w:eastAsiaTheme="minorEastAsia" w:hAnsi="Tahoma" w:cs="Tahoma"/>
          <w:noProof/>
        </w:rPr>
        <w:drawing>
          <wp:anchor distT="0" distB="0" distL="114300" distR="114300" simplePos="0" relativeHeight="251656192" behindDoc="0" locked="0" layoutInCell="1" allowOverlap="1" wp14:anchorId="7976B540" wp14:editId="6DE4EF9F">
            <wp:simplePos x="0" y="0"/>
            <wp:positionH relativeFrom="column">
              <wp:posOffset>3823335</wp:posOffset>
            </wp:positionH>
            <wp:positionV relativeFrom="paragraph">
              <wp:posOffset>229870</wp:posOffset>
            </wp:positionV>
            <wp:extent cx="2578100" cy="1739900"/>
            <wp:effectExtent l="0" t="0" r="12700" b="12700"/>
            <wp:wrapTight wrapText="bothSides">
              <wp:wrapPolygon edited="0">
                <wp:start x="0" y="0"/>
                <wp:lineTo x="0" y="21442"/>
                <wp:lineTo x="21494" y="21442"/>
                <wp:lineTo x="2149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2-26 at 11.24.58 AM.png"/>
                    <pic:cNvPicPr/>
                  </pic:nvPicPr>
                  <pic:blipFill>
                    <a:blip r:embed="rId9">
                      <a:extLst>
                        <a:ext uri="{28A0092B-C50C-407E-A947-70E740481C1C}">
                          <a14:useLocalDpi xmlns:a14="http://schemas.microsoft.com/office/drawing/2010/main" val="0"/>
                        </a:ext>
                      </a:extLst>
                    </a:blip>
                    <a:stretch>
                      <a:fillRect/>
                    </a:stretch>
                  </pic:blipFill>
                  <pic:spPr>
                    <a:xfrm>
                      <a:off x="0" y="0"/>
                      <a:ext cx="2578100" cy="1739900"/>
                    </a:xfrm>
                    <a:prstGeom prst="rect">
                      <a:avLst/>
                    </a:prstGeom>
                  </pic:spPr>
                </pic:pic>
              </a:graphicData>
            </a:graphic>
            <wp14:sizeRelH relativeFrom="page">
              <wp14:pctWidth>0</wp14:pctWidth>
            </wp14:sizeRelH>
            <wp14:sizeRelV relativeFrom="page">
              <wp14:pctHeight>0</wp14:pctHeight>
            </wp14:sizeRelV>
          </wp:anchor>
        </w:drawing>
      </w:r>
      <w:r w:rsidR="00F30ACD">
        <w:rPr>
          <w:rFonts w:ascii="Tahoma" w:eastAsiaTheme="minorEastAsia" w:hAnsi="Tahoma" w:cs="Tahoma"/>
        </w:rPr>
        <w:t>The most common way to take the photons from the sun’s rays into electrons needed for electricity</w:t>
      </w:r>
      <w:r w:rsidR="00D268E8">
        <w:rPr>
          <w:rFonts w:ascii="Tahoma" w:eastAsiaTheme="minorEastAsia" w:hAnsi="Tahoma" w:cs="Tahoma"/>
        </w:rPr>
        <w:t xml:space="preserve"> is through a photovoltaic cell. </w:t>
      </w:r>
    </w:p>
    <w:p w14:paraId="032E624D" w14:textId="3BE0962F" w:rsidR="00F30ACD" w:rsidRDefault="00D268E8" w:rsidP="00A43D4D">
      <w:pPr>
        <w:pStyle w:val="HTMLPreformatted"/>
        <w:spacing w:after="120"/>
        <w:rPr>
          <w:rFonts w:ascii="Tahoma" w:eastAsiaTheme="minorEastAsia" w:hAnsi="Tahoma" w:cs="Tahoma"/>
        </w:rPr>
      </w:pPr>
      <w:r>
        <w:rPr>
          <w:rFonts w:ascii="Tahoma" w:eastAsiaTheme="minorEastAsia" w:hAnsi="Tahoma" w:cs="Tahoma"/>
        </w:rPr>
        <w:t>Flat PV arrays – the most common type of photovoltaic arrays which you have seen in farms and/or on portable electronics -- have a fixed angle from which to capture solar energy, and is roughly 20% percent efficient in taking the energy from the sun and converting it into electricity.</w:t>
      </w:r>
    </w:p>
    <w:p w14:paraId="00B88B09" w14:textId="1825366E" w:rsidR="00D268E8" w:rsidRDefault="00383DC1" w:rsidP="00A43D4D">
      <w:pPr>
        <w:pStyle w:val="HTMLPreformatted"/>
        <w:spacing w:after="120"/>
        <w:rPr>
          <w:rFonts w:ascii="Tahoma" w:eastAsiaTheme="minorEastAsia" w:hAnsi="Tahoma" w:cs="Tahoma"/>
        </w:rPr>
      </w:pPr>
      <w:r>
        <w:rPr>
          <w:noProof/>
        </w:rPr>
        <mc:AlternateContent>
          <mc:Choice Requires="wps">
            <w:drawing>
              <wp:anchor distT="0" distB="0" distL="114300" distR="114300" simplePos="0" relativeHeight="251661312" behindDoc="0" locked="0" layoutInCell="1" allowOverlap="1" wp14:anchorId="3105F7A2" wp14:editId="00D87E19">
                <wp:simplePos x="0" y="0"/>
                <wp:positionH relativeFrom="column">
                  <wp:posOffset>3365500</wp:posOffset>
                </wp:positionH>
                <wp:positionV relativeFrom="paragraph">
                  <wp:posOffset>2854325</wp:posOffset>
                </wp:positionV>
                <wp:extent cx="3077845" cy="150495"/>
                <wp:effectExtent l="0" t="0" r="0" b="1905"/>
                <wp:wrapTight wrapText="bothSides">
                  <wp:wrapPolygon edited="0">
                    <wp:start x="0" y="0"/>
                    <wp:lineTo x="0" y="18228"/>
                    <wp:lineTo x="21391" y="18228"/>
                    <wp:lineTo x="21391"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3077845" cy="150495"/>
                        </a:xfrm>
                        <a:prstGeom prst="rect">
                          <a:avLst/>
                        </a:prstGeom>
                        <a:solidFill>
                          <a:prstClr val="white"/>
                        </a:solidFill>
                        <a:ln>
                          <a:noFill/>
                        </a:ln>
                        <a:effectLst/>
                      </wps:spPr>
                      <wps:txbx>
                        <w:txbxContent>
                          <w:p w14:paraId="50B45521" w14:textId="635A1E8C" w:rsidR="00383DC1" w:rsidRPr="008A6D76" w:rsidRDefault="00383DC1" w:rsidP="00383DC1">
                            <w:pPr>
                              <w:pStyle w:val="Caption"/>
                              <w:jc w:val="center"/>
                              <w:rPr>
                                <w:rFonts w:ascii="Tahoma" w:hAnsi="Tahoma" w:cs="Tahoma"/>
                                <w:noProof/>
                                <w:sz w:val="20"/>
                                <w:szCs w:val="20"/>
                              </w:rPr>
                            </w:pPr>
                            <w:r>
                              <w:t>Concentrated photovoltaic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05F7A2" id="_x0000_t202" coordsize="21600,21600" o:spt="202" path="m0,0l0,21600,21600,21600,21600,0xe">
                <v:stroke joinstyle="miter"/>
                <v:path gradientshapeok="t" o:connecttype="rect"/>
              </v:shapetype>
              <v:shape id="Text Box 5" o:spid="_x0000_s1026" type="#_x0000_t202" style="position:absolute;margin-left:265pt;margin-top:224.75pt;width:242.35pt;height:11.8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" stroked="f">
                <v:textbox inset="0,0,0,0">
                  <w:txbxContent>
                    <w:p w14:paraId="50B45521" w14:textId="635A1E8C" w:rsidR="00383DC1" w:rsidRPr="008A6D76" w:rsidRDefault="00383DC1" w:rsidP="00383DC1">
                      <w:pPr>
                        <w:pStyle w:val="Caption"/>
                        <w:jc w:val="center"/>
                        <w:rPr>
                          <w:rFonts w:ascii="Tahoma" w:hAnsi="Tahoma" w:cs="Tahoma"/>
                          <w:noProof/>
                          <w:sz w:val="20"/>
                          <w:szCs w:val="20"/>
                        </w:rPr>
                      </w:pPr>
                      <w:r>
                        <w:t>Concentrated photovoltaic array</w:t>
                      </w:r>
                    </w:p>
                  </w:txbxContent>
                </v:textbox>
                <w10:wrap type="tight"/>
              </v:shape>
            </w:pict>
          </mc:Fallback>
        </mc:AlternateContent>
      </w:r>
      <w:r>
        <w:rPr>
          <w:rFonts w:ascii="Tahoma" w:eastAsiaTheme="minorEastAsia" w:hAnsi="Tahoma" w:cs="Tahoma"/>
          <w:noProof/>
        </w:rPr>
        <w:drawing>
          <wp:anchor distT="0" distB="0" distL="114300" distR="114300" simplePos="0" relativeHeight="251659264" behindDoc="0" locked="0" layoutInCell="1" allowOverlap="1" wp14:anchorId="6BA34C4D" wp14:editId="7E9D249B">
            <wp:simplePos x="0" y="0"/>
            <wp:positionH relativeFrom="column">
              <wp:posOffset>3368675</wp:posOffset>
            </wp:positionH>
            <wp:positionV relativeFrom="paragraph">
              <wp:posOffset>1057275</wp:posOffset>
            </wp:positionV>
            <wp:extent cx="3077845" cy="1737360"/>
            <wp:effectExtent l="0" t="0" r="0" b="0"/>
            <wp:wrapTight wrapText="bothSides">
              <wp:wrapPolygon edited="0">
                <wp:start x="0" y="0"/>
                <wp:lineTo x="0" y="21158"/>
                <wp:lineTo x="21391" y="21158"/>
                <wp:lineTo x="2139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26 at 11.25.06 AM.png"/>
                    <pic:cNvPicPr/>
                  </pic:nvPicPr>
                  <pic:blipFill>
                    <a:blip r:embed="rId10">
                      <a:extLst>
                        <a:ext uri="{28A0092B-C50C-407E-A947-70E740481C1C}">
                          <a14:useLocalDpi xmlns:a14="http://schemas.microsoft.com/office/drawing/2010/main" val="0"/>
                        </a:ext>
                      </a:extLst>
                    </a:blip>
                    <a:stretch>
                      <a:fillRect/>
                    </a:stretch>
                  </pic:blipFill>
                  <pic:spPr>
                    <a:xfrm>
                      <a:off x="0" y="0"/>
                      <a:ext cx="3077845" cy="1737360"/>
                    </a:xfrm>
                    <a:prstGeom prst="rect">
                      <a:avLst/>
                    </a:prstGeom>
                  </pic:spPr>
                </pic:pic>
              </a:graphicData>
            </a:graphic>
            <wp14:sizeRelH relativeFrom="page">
              <wp14:pctWidth>0</wp14:pctWidth>
            </wp14:sizeRelH>
            <wp14:sizeRelV relativeFrom="page">
              <wp14:pctHeight>0</wp14:pctHeight>
            </wp14:sizeRelV>
          </wp:anchor>
        </w:drawing>
      </w:r>
      <w:r w:rsidR="007D51A6">
        <w:rPr>
          <w:noProof/>
        </w:rPr>
        <mc:AlternateContent>
          <mc:Choice Requires="wps">
            <w:drawing>
              <wp:anchor distT="0" distB="0" distL="114300" distR="114300" simplePos="0" relativeHeight="251658240" behindDoc="0" locked="0" layoutInCell="1" allowOverlap="1" wp14:anchorId="7734F0AC" wp14:editId="6D9238EE">
                <wp:simplePos x="0" y="0"/>
                <wp:positionH relativeFrom="column">
                  <wp:posOffset>3822700</wp:posOffset>
                </wp:positionH>
                <wp:positionV relativeFrom="paragraph">
                  <wp:posOffset>802005</wp:posOffset>
                </wp:positionV>
                <wp:extent cx="2578100" cy="145415"/>
                <wp:effectExtent l="0" t="0" r="12700" b="6985"/>
                <wp:wrapTight wrapText="bothSides">
                  <wp:wrapPolygon edited="0">
                    <wp:start x="0" y="0"/>
                    <wp:lineTo x="0" y="18865"/>
                    <wp:lineTo x="21494" y="18865"/>
                    <wp:lineTo x="21494"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2578100" cy="145415"/>
                        </a:xfrm>
                        <a:prstGeom prst="rect">
                          <a:avLst/>
                        </a:prstGeom>
                        <a:solidFill>
                          <a:prstClr val="white"/>
                        </a:solidFill>
                        <a:ln>
                          <a:noFill/>
                        </a:ln>
                        <a:effectLst/>
                      </wps:spPr>
                      <wps:txbx>
                        <w:txbxContent>
                          <w:p w14:paraId="7D994237" w14:textId="23B9F830" w:rsidR="007D51A6" w:rsidRPr="00496CCF" w:rsidRDefault="007D51A6" w:rsidP="007D51A6">
                            <w:pPr>
                              <w:pStyle w:val="Caption"/>
                              <w:jc w:val="center"/>
                              <w:rPr>
                                <w:rFonts w:ascii="Tahoma" w:hAnsi="Tahoma" w:cs="Tahoma"/>
                                <w:noProof/>
                                <w:sz w:val="20"/>
                                <w:szCs w:val="20"/>
                              </w:rPr>
                            </w:pPr>
                            <w:r>
                              <w:t>Flat Photovoltaic cell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34F0AC" id="Text Box 3" o:spid="_x0000_s1027" type="#_x0000_t202" style="position:absolute;margin-left:301pt;margin-top:63.15pt;width:203pt;height:11.4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" stroked="f">
                <v:textbox inset="0,0,0,0">
                  <w:txbxContent>
                    <w:p w14:paraId="7D994237" w14:textId="23B9F830" w:rsidR="007D51A6" w:rsidRPr="00496CCF" w:rsidRDefault="007D51A6" w:rsidP="007D51A6">
                      <w:pPr>
                        <w:pStyle w:val="Caption"/>
                        <w:jc w:val="center"/>
                        <w:rPr>
                          <w:rFonts w:ascii="Tahoma" w:hAnsi="Tahoma" w:cs="Tahoma"/>
                          <w:noProof/>
                          <w:sz w:val="20"/>
                          <w:szCs w:val="20"/>
                        </w:rPr>
                      </w:pPr>
                      <w:r>
                        <w:t>Flat Photovoltaic cell</w:t>
                      </w:r>
                    </w:p>
                  </w:txbxContent>
                </v:textbox>
                <w10:wrap type="tight"/>
              </v:shape>
            </w:pict>
          </mc:Fallback>
        </mc:AlternateContent>
      </w:r>
      <w:r w:rsidR="00D268E8">
        <w:rPr>
          <w:rFonts w:ascii="Tahoma" w:eastAsiaTheme="minorEastAsia" w:hAnsi="Tahoma" w:cs="Tahoma"/>
        </w:rPr>
        <w:t xml:space="preserve">Concentrated PV </w:t>
      </w:r>
      <w:r w:rsidR="007D51A6">
        <w:rPr>
          <w:rFonts w:ascii="Tahoma" w:eastAsiaTheme="minorEastAsia" w:hAnsi="Tahoma" w:cs="Tahoma"/>
        </w:rPr>
        <w:t>arrays use mirrors to reflect the energy into a concentrated area which</w:t>
      </w:r>
      <w:r>
        <w:rPr>
          <w:rFonts w:ascii="Tahoma" w:eastAsiaTheme="minorEastAsia" w:hAnsi="Tahoma" w:cs="Tahoma"/>
        </w:rPr>
        <w:t xml:space="preserve"> contain a </w:t>
      </w:r>
      <w:r w:rsidRPr="004B7A9C">
        <w:rPr>
          <w:rFonts w:ascii="Tahoma" w:eastAsiaTheme="minorEastAsia" w:hAnsi="Tahoma" w:cs="Tahoma"/>
          <w:i/>
        </w:rPr>
        <w:t>multi-junction solar cell</w:t>
      </w:r>
      <w:r w:rsidR="004B7A9C">
        <w:rPr>
          <w:rFonts w:ascii="Tahoma" w:eastAsiaTheme="minorEastAsia" w:hAnsi="Tahoma" w:cs="Tahoma"/>
        </w:rPr>
        <w:t>. A multi-junction solar cell contain</w:t>
      </w:r>
      <w:r w:rsidR="00EB3318">
        <w:rPr>
          <w:rFonts w:ascii="Tahoma" w:eastAsiaTheme="minorEastAsia" w:hAnsi="Tahoma" w:cs="Tahoma"/>
        </w:rPr>
        <w:t>s</w:t>
      </w:r>
      <w:r w:rsidR="004B7A9C">
        <w:rPr>
          <w:rFonts w:ascii="Tahoma" w:eastAsiaTheme="minorEastAsia" w:hAnsi="Tahoma" w:cs="Tahoma"/>
        </w:rPr>
        <w:t xml:space="preserve"> multiple positive-negative </w:t>
      </w:r>
      <w:r w:rsidR="00EB3318">
        <w:rPr>
          <w:rFonts w:ascii="Tahoma" w:eastAsiaTheme="minorEastAsia" w:hAnsi="Tahoma" w:cs="Tahoma"/>
        </w:rPr>
        <w:t>(p-n) junctions made of different semiconductor materials</w:t>
      </w:r>
      <w:r w:rsidR="001F0666">
        <w:rPr>
          <w:rFonts w:ascii="Tahoma" w:eastAsiaTheme="minorEastAsia" w:hAnsi="Tahoma" w:cs="Tahoma"/>
        </w:rPr>
        <w:t>; these types of cells are much more expensive than flat PV arrays which is why the system was designed to use fewer such cells.</w:t>
      </w:r>
    </w:p>
    <w:p w14:paraId="0A7CC9B0" w14:textId="6E697040" w:rsidR="005F3626" w:rsidRDefault="005F3626" w:rsidP="00A43D4D">
      <w:pPr>
        <w:pStyle w:val="HTMLPreformatted"/>
        <w:spacing w:after="120"/>
        <w:rPr>
          <w:rFonts w:ascii="Tahoma" w:eastAsiaTheme="minorEastAsia" w:hAnsi="Tahoma" w:cs="Tahoma"/>
        </w:rPr>
      </w:pPr>
      <w:r>
        <w:rPr>
          <w:rFonts w:ascii="Tahoma" w:eastAsiaTheme="minorEastAsia" w:hAnsi="Tahoma" w:cs="Tahoma"/>
        </w:rPr>
        <w:t>A reason why the multi-junction cell is more expensive is because the different junctions within the solar cell absorb different wavelengths, therefore allowing for increased efficiency of the cell as a whole; roughly 40% efficient compared to the ~20% efficiency seen in flat PV arrays. The cost of one multi-junction cell is ~100x that of the flat PV array.</w:t>
      </w:r>
      <w:r w:rsidR="004A36F3">
        <w:rPr>
          <w:rFonts w:ascii="Tahoma" w:eastAsiaTheme="minorEastAsia" w:hAnsi="Tahoma" w:cs="Tahoma"/>
        </w:rPr>
        <w:t xml:space="preserve"> An additional note is that the CPV panels </w:t>
      </w:r>
      <w:r w:rsidR="00CE1891">
        <w:rPr>
          <w:rFonts w:ascii="Tahoma" w:eastAsiaTheme="minorEastAsia" w:hAnsi="Tahoma" w:cs="Tahoma"/>
        </w:rPr>
        <w:t>rely solely on the DNI as opposed to the DHI.</w:t>
      </w:r>
    </w:p>
    <w:p w14:paraId="32AA8AB5" w14:textId="77777777" w:rsidR="007F4646" w:rsidRDefault="007F4646" w:rsidP="00A43D4D">
      <w:pPr>
        <w:pStyle w:val="HTMLPreformatted"/>
        <w:spacing w:after="120"/>
        <w:rPr>
          <w:rFonts w:ascii="Tahoma" w:eastAsiaTheme="minorEastAsia" w:hAnsi="Tahoma" w:cs="Tahoma"/>
        </w:rPr>
      </w:pPr>
    </w:p>
    <w:p w14:paraId="539811DA" w14:textId="77777777" w:rsidR="007F4646" w:rsidRDefault="007F4646" w:rsidP="00A43D4D">
      <w:pPr>
        <w:pStyle w:val="HTMLPreformatted"/>
        <w:spacing w:after="120"/>
        <w:rPr>
          <w:rFonts w:ascii="Tahoma" w:eastAsiaTheme="minorEastAsia" w:hAnsi="Tahoma" w:cs="Tahoma"/>
        </w:rPr>
      </w:pPr>
    </w:p>
    <w:p w14:paraId="0BF1B8B5" w14:textId="6671DC64" w:rsidR="007F4646" w:rsidRDefault="007F4646" w:rsidP="00A43D4D">
      <w:pPr>
        <w:pStyle w:val="HTMLPreformatted"/>
        <w:spacing w:after="120"/>
        <w:rPr>
          <w:rFonts w:ascii="Tahoma" w:eastAsiaTheme="minorEastAsia" w:hAnsi="Tahoma" w:cs="Tahoma"/>
        </w:rPr>
      </w:pPr>
    </w:p>
    <w:p w14:paraId="5347A96E" w14:textId="62BC4EC9" w:rsidR="007F4646" w:rsidRDefault="007F4646" w:rsidP="00A43D4D">
      <w:pPr>
        <w:pStyle w:val="HTMLPreformatted"/>
        <w:spacing w:after="120"/>
        <w:rPr>
          <w:rFonts w:ascii="Tahoma" w:eastAsiaTheme="minorEastAsia" w:hAnsi="Tahoma" w:cs="Tahoma"/>
          <w:i/>
        </w:rPr>
      </w:pPr>
      <w:r>
        <w:rPr>
          <w:rFonts w:ascii="Tahoma" w:eastAsiaTheme="minorEastAsia" w:hAnsi="Tahoma" w:cs="Tahoma"/>
          <w:i/>
        </w:rPr>
        <w:t>Concentrated Solar Power (CSP)</w:t>
      </w:r>
    </w:p>
    <w:p w14:paraId="7F3BCB35" w14:textId="6B890E32" w:rsidR="007F4646" w:rsidRDefault="00F93D60" w:rsidP="00A43D4D">
      <w:pPr>
        <w:pStyle w:val="HTMLPreformatted"/>
        <w:spacing w:after="120"/>
        <w:rPr>
          <w:rFonts w:ascii="Tahoma" w:eastAsiaTheme="minorEastAsia" w:hAnsi="Tahoma" w:cs="Tahoma"/>
        </w:rPr>
      </w:pPr>
      <w:r>
        <w:rPr>
          <w:rFonts w:ascii="Tahoma" w:eastAsiaTheme="minorEastAsia" w:hAnsi="Tahoma" w:cs="Tahoma"/>
          <w:noProof/>
        </w:rPr>
        <mc:AlternateContent>
          <mc:Choice Requires="wpg">
            <w:drawing>
              <wp:anchor distT="0" distB="0" distL="114300" distR="114300" simplePos="0" relativeHeight="251672576" behindDoc="0" locked="0" layoutInCell="1" allowOverlap="1" wp14:anchorId="72253160" wp14:editId="3D11FA59">
                <wp:simplePos x="0" y="0"/>
                <wp:positionH relativeFrom="column">
                  <wp:posOffset>3368040</wp:posOffset>
                </wp:positionH>
                <wp:positionV relativeFrom="paragraph">
                  <wp:posOffset>476250</wp:posOffset>
                </wp:positionV>
                <wp:extent cx="2694305" cy="1600835"/>
                <wp:effectExtent l="0" t="0" r="0" b="0"/>
                <wp:wrapThrough wrapText="bothSides">
                  <wp:wrapPolygon edited="0">
                    <wp:start x="0" y="0"/>
                    <wp:lineTo x="0" y="21249"/>
                    <wp:lineTo x="21177" y="21249"/>
                    <wp:lineTo x="21381" y="18507"/>
                    <wp:lineTo x="21381"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2694305" cy="1600835"/>
                          <a:chOff x="0" y="0"/>
                          <a:chExt cx="2694305" cy="1601527"/>
                        </a:xfrm>
                      </wpg:grpSpPr>
                      <wps:wsp>
                        <wps:cNvPr id="10" name="Text Box 10"/>
                        <wps:cNvSpPr txBox="1"/>
                        <wps:spPr>
                          <a:xfrm>
                            <a:off x="0" y="1388962"/>
                            <a:ext cx="2626360" cy="212565"/>
                          </a:xfrm>
                          <a:prstGeom prst="rect">
                            <a:avLst/>
                          </a:prstGeom>
                          <a:solidFill>
                            <a:prstClr val="white"/>
                          </a:solidFill>
                          <a:ln>
                            <a:noFill/>
                          </a:ln>
                          <a:effectLst/>
                        </wps:spPr>
                        <wps:txbx>
                          <w:txbxContent>
                            <w:p w14:paraId="586C8CFA" w14:textId="3DDB2412" w:rsidR="00981B76" w:rsidRPr="00981B76" w:rsidRDefault="00981B76" w:rsidP="00981B76">
                              <w:pPr>
                                <w:pStyle w:val="Caption"/>
                                <w:jc w:val="center"/>
                                <w:rPr>
                                  <w:rFonts w:ascii="Courier New" w:eastAsia="Times New Roman" w:hAnsi="Courier New" w:cs="Courier New"/>
                                  <w:noProof/>
                                  <w:szCs w:val="20"/>
                                </w:rPr>
                              </w:pPr>
                              <w:r w:rsidRPr="00981B76">
                                <w:rPr>
                                  <w:sz w:val="16"/>
                                </w:rPr>
                                <w:t>Diagram of concentrated solar power using parabolic troughs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 name="Picture 1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94305" cy="1371600"/>
                          </a:xfrm>
                          <a:prstGeom prst="rect">
                            <a:avLst/>
                          </a:prstGeom>
                        </pic:spPr>
                      </pic:pic>
                    </wpg:wgp>
                  </a:graphicData>
                </a:graphic>
                <wp14:sizeRelV relativeFrom="margin">
                  <wp14:pctHeight>0</wp14:pctHeight>
                </wp14:sizeRelV>
              </wp:anchor>
            </w:drawing>
          </mc:Choice>
          <mc:Fallback>
            <w:pict>
              <v:group w14:anchorId="72253160" id="Group 14" o:spid="_x0000_s1028" style="position:absolute;margin-left:265.2pt;margin-top:37.5pt;width:212.15pt;height:126.05pt;z-index:251672576;mso-height-relative:margin" coordsize="2694305,16015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">
                <v:shape id="Text Box 10" o:spid="_x0000_s1029" type="#_x0000_t202" style="position:absolute;top:1388962;width:2626360;height:2125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ItRexAAA&#10;ANsAAAAPAAAAZHJzL2Rvd25yZXYueG1sRI9Pb8IwDMXvk/gOkZG4TCOFA5o6Ahr/JA7sAEOcrcZr&#10;qzVOlQRavj0+IHGz9Z7f+3m+7F2jbhRi7dnAZJyBIi68rbk0cP7dfXyCignZYuOZDNwpwnIxeJtj&#10;bn3HR7qdUqkkhGOOBqqU2lzrWFTkMI59Syzanw8Ok6yh1DZgJ+Gu0dMsm2mHNUtDhS2tKyr+T1dn&#10;YLYJ1+7I6/fNeXvAn7acXlb3izGjYf/9BSpRn17m5/XeCr7Qyy8ygF4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SLUXsQAAADbAAAADwAAAAAAAAAAAAAAAACXAgAAZHJzL2Rv&#10;d25yZXYueG1sUEsFBgAAAAAEAAQA9QAAAIgDAAAAAA==&#10;" stroked="f">
                  <v:textbox inset="0,0,0,0">
                    <w:txbxContent>
                      <w:p w14:paraId="586C8CFA" w14:textId="3DDB2412" w:rsidR="00981B76" w:rsidRPr="00981B76" w:rsidRDefault="00981B76" w:rsidP="00981B76">
                        <w:pPr>
                          <w:pStyle w:val="Caption"/>
                          <w:jc w:val="center"/>
                          <w:rPr>
                            <w:rFonts w:ascii="Courier New" w:eastAsia="Times New Roman" w:hAnsi="Courier New" w:cs="Courier New"/>
                            <w:noProof/>
                            <w:szCs w:val="20"/>
                          </w:rPr>
                        </w:pPr>
                        <w:r w:rsidRPr="00981B76">
                          <w:rPr>
                            <w:sz w:val="16"/>
                          </w:rPr>
                          <w:t>Diagram of concentrated solar power using parabolic troughs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0" type="#_x0000_t75" style="position:absolute;width:2694305;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hP&#10;/aLBAAAA2wAAAA8AAABkcnMvZG93bnJldi54bWxET0trg0AQvgf6H5Yp5BbX5lCKySqhpdCLmOZx&#10;H92Jmrqzxt2q/ffdQiG3+fies81m04mRBtdaVvAUxSCIK6tbrhWcju+rFxDOI2vsLJOCH3KQpQ+L&#10;LSbaTvxJ48HXIoSwS1BB432fSOmqhgy6yPbEgbvYwaAPcKilHnAK4aaT6zh+lgZbDg0N9vTaUPV1&#10;+DYKrtNb4Yp5X7a5LQt9vuhbd8uVWj7Ouw0IT7O/i//dHzrMX8PfL+EAmf4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hP/aLBAAAA2wAAAA8AAAAAAAAAAAAAAAAAnAIAAGRy&#10;cy9kb3ducmV2LnhtbFBLBQYAAAAABAAEAPcAAACKAwAAAAA=&#10;">
                  <v:imagedata r:id="rId12" o:title=""/>
                  <v:path arrowok="t"/>
                </v:shape>
                <w10:wrap type="through"/>
              </v:group>
            </w:pict>
          </mc:Fallback>
        </mc:AlternateContent>
      </w:r>
      <w:r>
        <w:rPr>
          <w:rFonts w:ascii="Tahoma" w:eastAsiaTheme="minorEastAsia" w:hAnsi="Tahoma" w:cs="Tahoma"/>
          <w:noProof/>
        </w:rPr>
        <mc:AlternateContent>
          <mc:Choice Requires="wpg">
            <w:drawing>
              <wp:anchor distT="0" distB="0" distL="114300" distR="114300" simplePos="0" relativeHeight="251665408" behindDoc="0" locked="0" layoutInCell="1" allowOverlap="1" wp14:anchorId="5215C48B" wp14:editId="03F2823D">
                <wp:simplePos x="0" y="0"/>
                <wp:positionH relativeFrom="column">
                  <wp:posOffset>-296545</wp:posOffset>
                </wp:positionH>
                <wp:positionV relativeFrom="paragraph">
                  <wp:posOffset>471805</wp:posOffset>
                </wp:positionV>
                <wp:extent cx="2626360" cy="1607820"/>
                <wp:effectExtent l="0" t="0" r="0" b="0"/>
                <wp:wrapThrough wrapText="bothSides">
                  <wp:wrapPolygon edited="0">
                    <wp:start x="0" y="0"/>
                    <wp:lineTo x="0" y="21156"/>
                    <wp:lineTo x="21308" y="21156"/>
                    <wp:lineTo x="21308" y="0"/>
                    <wp:lineTo x="0" y="0"/>
                  </wp:wrapPolygon>
                </wp:wrapThrough>
                <wp:docPr id="13" name="Group 13"/>
                <wp:cNvGraphicFramePr/>
                <a:graphic xmlns:a="http://schemas.openxmlformats.org/drawingml/2006/main">
                  <a:graphicData uri="http://schemas.microsoft.com/office/word/2010/wordprocessingGroup">
                    <wpg:wgp>
                      <wpg:cNvGrpSpPr/>
                      <wpg:grpSpPr>
                        <a:xfrm>
                          <a:off x="0" y="0"/>
                          <a:ext cx="2626360" cy="1607821"/>
                          <a:chOff x="0" y="0"/>
                          <a:chExt cx="2626360" cy="1608038"/>
                        </a:xfrm>
                      </wpg:grpSpPr>
                      <pic:pic xmlns:pic="http://schemas.openxmlformats.org/drawingml/2006/picture">
                        <pic:nvPicPr>
                          <pic:cNvPr id="6" name="Picture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626360" cy="1374140"/>
                          </a:xfrm>
                          <a:prstGeom prst="rect">
                            <a:avLst/>
                          </a:prstGeom>
                        </pic:spPr>
                      </pic:pic>
                      <wps:wsp>
                        <wps:cNvPr id="7" name="Text Box 7"/>
                        <wps:cNvSpPr txBox="1"/>
                        <wps:spPr>
                          <a:xfrm>
                            <a:off x="0" y="1388963"/>
                            <a:ext cx="2626360" cy="219075"/>
                          </a:xfrm>
                          <a:prstGeom prst="rect">
                            <a:avLst/>
                          </a:prstGeom>
                          <a:solidFill>
                            <a:prstClr val="white"/>
                          </a:solidFill>
                          <a:ln>
                            <a:noFill/>
                          </a:ln>
                          <a:effectLst/>
                        </wps:spPr>
                        <wps:txbx>
                          <w:txbxContent>
                            <w:p w14:paraId="4D9A1CC5" w14:textId="44B9CE51" w:rsidR="00981B76" w:rsidRPr="008C3657" w:rsidRDefault="00981B76" w:rsidP="00981B76">
                              <w:pPr>
                                <w:pStyle w:val="Caption"/>
                                <w:jc w:val="center"/>
                                <w:rPr>
                                  <w:rFonts w:ascii="Tahoma" w:hAnsi="Tahoma" w:cs="Tahoma"/>
                                  <w:noProof/>
                                  <w:sz w:val="20"/>
                                  <w:szCs w:val="20"/>
                                </w:rPr>
                              </w:pPr>
                              <w:r>
                                <w:t>Diagram of Concentrated solar power using heliostats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15C48B" id="Group 13" o:spid="_x0000_s1031" style="position:absolute;margin-left:-23.35pt;margin-top:37.15pt;width:206.8pt;height:126.6pt;z-index:251665408;mso-height-relative:margin" coordsize="2626360,160803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">
                <v:shape id="Picture 6" o:spid="_x0000_s1032" type="#_x0000_t75" style="position:absolute;width:2626360;height:1374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h&#10;L1XCAAAA2gAAAA8AAABkcnMvZG93bnJldi54bWxEj8FuwjAQRO9I/IO1SL2BUw4IBQxCtFU59BLg&#10;A5Z4iQPxOrJNCHx9XakSx9HMvNEs171tREc+1I4VvE8yEMSl0zVXCo6Hr/EcRIjIGhvHpOBBAdar&#10;4WCJuXZ3Lqjbx0okCIccFZgY21zKUBqyGCauJU7e2XmLMUlfSe3xnuC2kdMsm0mLNacFgy1tDZXX&#10;/c0q6H3z+DxtClfU3Xb3M/++PD/MU6m3Ub9ZgIjUx1f4v73TCmbwdyXdALn6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rIS9VwgAAANoAAAAPAAAAAAAAAAAAAAAAAJwCAABk&#10;cnMvZG93bnJldi54bWxQSwUGAAAAAAQABAD3AAAAiwMAAAAA&#10;">
                  <v:imagedata r:id="rId14" o:title=""/>
                  <v:path arrowok="t"/>
                </v:shape>
                <v:shape id="Text Box 7" o:spid="_x0000_s1033" type="#_x0000_t202" style="position:absolute;top:1388963;width:2626360;height:2190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QIrWwgAA&#10;ANoAAAAPAAAAZHJzL2Rvd25yZXYueG1sRI9Pi8IwFMTvC36H8AQvi6Z6cJdqFP+CB/egK54fzbMt&#10;Ni8libZ+eyMIHoeZ+Q0znbemEndyvrSsYDhIQBBnVpecKzj9b/u/IHxA1lhZJgUP8jCfdb6mmGrb&#10;8IHux5CLCGGfooIihDqV0mcFGfQDWxNH72KdwRCly6V22ES4qeQoScbSYMlxocCaVgVl1+PNKBiv&#10;3a058Op7fdrs8a/OR+fl46xUr9suJiACteETfrd3WsEPvK7EGyBn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5AitbCAAAA2gAAAA8AAAAAAAAAAAAAAAAAlwIAAGRycy9kb3du&#10;cmV2LnhtbFBLBQYAAAAABAAEAPUAAACGAwAAAAA=&#10;" stroked="f">
                  <v:textbox inset="0,0,0,0">
                    <w:txbxContent>
                      <w:p w14:paraId="4D9A1CC5" w14:textId="44B9CE51" w:rsidR="00981B76" w:rsidRPr="008C3657" w:rsidRDefault="00981B76" w:rsidP="00981B76">
                        <w:pPr>
                          <w:pStyle w:val="Caption"/>
                          <w:jc w:val="center"/>
                          <w:rPr>
                            <w:rFonts w:ascii="Tahoma" w:hAnsi="Tahoma" w:cs="Tahoma"/>
                            <w:noProof/>
                            <w:sz w:val="20"/>
                            <w:szCs w:val="20"/>
                          </w:rPr>
                        </w:pPr>
                        <w:r>
                          <w:t>Diagram of Concentrated solar power using heliostats</w:t>
                        </w:r>
                      </w:p>
                    </w:txbxContent>
                  </v:textbox>
                </v:shape>
                <w10:wrap type="through"/>
              </v:group>
            </w:pict>
          </mc:Fallback>
        </mc:AlternateContent>
      </w:r>
      <w:r w:rsidR="00D92884">
        <w:rPr>
          <w:rFonts w:ascii="Tahoma" w:eastAsiaTheme="minorEastAsia" w:hAnsi="Tahoma" w:cs="Tahoma"/>
        </w:rPr>
        <w:t xml:space="preserve">CSP is a bit different than PV because </w:t>
      </w:r>
      <w:r w:rsidR="00B93181">
        <w:rPr>
          <w:rFonts w:ascii="Tahoma" w:eastAsiaTheme="minorEastAsia" w:hAnsi="Tahoma" w:cs="Tahoma"/>
        </w:rPr>
        <w:t xml:space="preserve">the power </w:t>
      </w:r>
      <w:r w:rsidR="001241E1">
        <w:rPr>
          <w:rFonts w:ascii="Tahoma" w:eastAsiaTheme="minorEastAsia" w:hAnsi="Tahoma" w:cs="Tahoma"/>
        </w:rPr>
        <w:t>from the sun is used as thermal energy which raises the temperature</w:t>
      </w:r>
      <w:r w:rsidR="00DA71D1">
        <w:rPr>
          <w:rFonts w:ascii="Tahoma" w:eastAsiaTheme="minorEastAsia" w:hAnsi="Tahoma" w:cs="Tahoma"/>
        </w:rPr>
        <w:t xml:space="preserve"> of water to the point of creating steam. The steam then passes through a turbine</w:t>
      </w:r>
      <w:r w:rsidR="001C23FF">
        <w:rPr>
          <w:rFonts w:ascii="Tahoma" w:eastAsiaTheme="minorEastAsia" w:hAnsi="Tahoma" w:cs="Tahoma"/>
        </w:rPr>
        <w:t xml:space="preserve"> conne</w:t>
      </w:r>
      <w:r w:rsidR="00FA4FF5">
        <w:rPr>
          <w:rFonts w:ascii="Tahoma" w:eastAsiaTheme="minorEastAsia" w:hAnsi="Tahoma" w:cs="Tahoma"/>
        </w:rPr>
        <w:t>cted to a generator which subsequently creates energy.</w:t>
      </w:r>
      <w:r w:rsidR="00D92884">
        <w:rPr>
          <w:rFonts w:ascii="Tahoma" w:eastAsiaTheme="minorEastAsia" w:hAnsi="Tahoma" w:cs="Tahoma"/>
        </w:rPr>
        <w:t xml:space="preserve"> </w:t>
      </w:r>
    </w:p>
    <w:p w14:paraId="5C81839C" w14:textId="3D0CC4D9" w:rsidR="00F93D60" w:rsidRDefault="00F93D60" w:rsidP="00A43D4D">
      <w:pPr>
        <w:pStyle w:val="HTMLPreformatted"/>
        <w:spacing w:after="120"/>
        <w:rPr>
          <w:rFonts w:ascii="Tahoma" w:eastAsiaTheme="minorEastAsia" w:hAnsi="Tahoma" w:cs="Tahoma"/>
        </w:rPr>
      </w:pPr>
    </w:p>
    <w:p w14:paraId="6FA2CFEF" w14:textId="77777777" w:rsidR="00F93D60" w:rsidRDefault="00F93D60" w:rsidP="00A43D4D">
      <w:pPr>
        <w:pStyle w:val="HTMLPreformatted"/>
        <w:spacing w:after="120"/>
        <w:rPr>
          <w:rFonts w:ascii="Tahoma" w:eastAsiaTheme="minorEastAsia" w:hAnsi="Tahoma" w:cs="Tahoma"/>
        </w:rPr>
      </w:pPr>
    </w:p>
    <w:p w14:paraId="541002FA" w14:textId="77777777" w:rsidR="00F93D60" w:rsidRDefault="00F93D60" w:rsidP="00A43D4D">
      <w:pPr>
        <w:pStyle w:val="HTMLPreformatted"/>
        <w:spacing w:after="120"/>
        <w:rPr>
          <w:rFonts w:ascii="Tahoma" w:eastAsiaTheme="minorEastAsia" w:hAnsi="Tahoma" w:cs="Tahoma"/>
        </w:rPr>
      </w:pPr>
    </w:p>
    <w:p w14:paraId="054F141B" w14:textId="77777777" w:rsidR="00F93D60" w:rsidRDefault="00F93D60" w:rsidP="00A43D4D">
      <w:pPr>
        <w:pStyle w:val="HTMLPreformatted"/>
        <w:spacing w:after="120"/>
        <w:rPr>
          <w:rFonts w:ascii="Tahoma" w:eastAsiaTheme="minorEastAsia" w:hAnsi="Tahoma" w:cs="Tahoma"/>
        </w:rPr>
      </w:pPr>
    </w:p>
    <w:p w14:paraId="45C2F6C5" w14:textId="77777777" w:rsidR="00F93D60" w:rsidRDefault="00F93D60" w:rsidP="00A43D4D">
      <w:pPr>
        <w:pStyle w:val="HTMLPreformatted"/>
        <w:spacing w:after="120"/>
        <w:rPr>
          <w:rFonts w:ascii="Tahoma" w:eastAsiaTheme="minorEastAsia" w:hAnsi="Tahoma" w:cs="Tahoma"/>
        </w:rPr>
      </w:pPr>
    </w:p>
    <w:p w14:paraId="6381CEC9" w14:textId="77777777" w:rsidR="00F93D60" w:rsidRDefault="00F93D60" w:rsidP="00A43D4D">
      <w:pPr>
        <w:pStyle w:val="HTMLPreformatted"/>
        <w:spacing w:after="120"/>
        <w:rPr>
          <w:rFonts w:ascii="Tahoma" w:eastAsiaTheme="minorEastAsia" w:hAnsi="Tahoma" w:cs="Tahoma"/>
        </w:rPr>
      </w:pPr>
    </w:p>
    <w:p w14:paraId="05E6F274" w14:textId="77777777" w:rsidR="00F93D60" w:rsidRDefault="00F93D60" w:rsidP="00A43D4D">
      <w:pPr>
        <w:pStyle w:val="HTMLPreformatted"/>
        <w:spacing w:after="120"/>
        <w:rPr>
          <w:rFonts w:ascii="Tahoma" w:eastAsiaTheme="minorEastAsia" w:hAnsi="Tahoma" w:cs="Tahoma"/>
        </w:rPr>
      </w:pPr>
    </w:p>
    <w:p w14:paraId="358CF440" w14:textId="215174C0" w:rsidR="00981B76" w:rsidRPr="00981B76" w:rsidRDefault="00981B76" w:rsidP="00A43D4D">
      <w:pPr>
        <w:pStyle w:val="HTMLPreformatted"/>
        <w:spacing w:after="120"/>
        <w:rPr>
          <w:rFonts w:ascii="Tahoma" w:eastAsiaTheme="minorEastAsia" w:hAnsi="Tahoma" w:cs="Tahoma"/>
        </w:rPr>
      </w:pPr>
      <w:r>
        <w:rPr>
          <w:rFonts w:ascii="Tahoma" w:eastAsiaTheme="minorEastAsia" w:hAnsi="Tahoma" w:cs="Tahoma"/>
        </w:rPr>
        <w:t xml:space="preserve">There are multiple ways to achieve this – two of the more popular ways are through </w:t>
      </w:r>
      <w:r>
        <w:rPr>
          <w:rFonts w:ascii="Tahoma" w:eastAsiaTheme="minorEastAsia" w:hAnsi="Tahoma" w:cs="Tahoma"/>
          <w:i/>
        </w:rPr>
        <w:t>heliostats</w:t>
      </w:r>
      <w:r>
        <w:rPr>
          <w:rFonts w:ascii="Tahoma" w:eastAsiaTheme="minorEastAsia" w:hAnsi="Tahoma" w:cs="Tahoma"/>
        </w:rPr>
        <w:t xml:space="preserve"> and </w:t>
      </w:r>
      <w:r>
        <w:rPr>
          <w:rFonts w:ascii="Tahoma" w:eastAsiaTheme="minorEastAsia" w:hAnsi="Tahoma" w:cs="Tahoma"/>
          <w:i/>
        </w:rPr>
        <w:t>parabolic troughs</w:t>
      </w:r>
      <w:r>
        <w:rPr>
          <w:rFonts w:ascii="Tahoma" w:eastAsiaTheme="minorEastAsia" w:hAnsi="Tahoma" w:cs="Tahoma"/>
        </w:rPr>
        <w:t>. The main difference between these two types of CSP is the configuration of the mirrors which reflect the solar power into the receiver which heats the water/steam used to generate the electricity.</w:t>
      </w:r>
    </w:p>
    <w:p w14:paraId="40964FE8" w14:textId="24B6AE65" w:rsidR="00476021" w:rsidRDefault="002E528D" w:rsidP="00A43D4D">
      <w:pPr>
        <w:pStyle w:val="HTMLPreformatted"/>
        <w:spacing w:after="120"/>
        <w:rPr>
          <w:rFonts w:ascii="Tahoma" w:eastAsiaTheme="minorEastAsia" w:hAnsi="Tahoma" w:cs="Tahoma"/>
        </w:rPr>
      </w:pPr>
      <w:r>
        <w:rPr>
          <w:rFonts w:ascii="Tahoma" w:eastAsiaTheme="minorEastAsia" w:hAnsi="Tahoma" w:cs="Tahoma"/>
        </w:rPr>
        <w:t>CSP is somewhere between 25-35% efficient in harnessing the energy from the sun.</w:t>
      </w:r>
    </w:p>
    <w:p w14:paraId="2798538A" w14:textId="74250ACE" w:rsidR="00015897" w:rsidRPr="00015897" w:rsidRDefault="00015897" w:rsidP="00015897">
      <w:pPr>
        <w:pStyle w:val="HTMLPreformatted"/>
        <w:spacing w:after="120"/>
        <w:rPr>
          <w:rFonts w:ascii="Tahoma" w:eastAsiaTheme="minorEastAsia" w:hAnsi="Tahoma" w:cs="Tahoma"/>
        </w:rPr>
      </w:pPr>
      <w:r>
        <w:rPr>
          <w:rFonts w:ascii="Tahoma" w:eastAsiaTheme="minorEastAsia" w:hAnsi="Tahoma" w:cs="Tahoma"/>
        </w:rPr>
        <w:lastRenderedPageBreak/>
        <w:t>One of the reasons why solar energy isn’t used more broadly is the variability of the amount of energy that is available to be harnessed at any given moment. While we can more or less estimate the amount of solar power available depending on the latitude, time of year and day, there exists a large amount of variability in the amount of energy from day-to-day.</w:t>
      </w:r>
    </w:p>
    <w:p w14:paraId="37714BCA" w14:textId="654C6AFA" w:rsidR="00015897" w:rsidRDefault="00015897" w:rsidP="00015897">
      <w:pPr>
        <w:pStyle w:val="Caption"/>
      </w:pPr>
      <w:r>
        <w:rPr>
          <w:rFonts w:ascii="Tahoma" w:eastAsiaTheme="minorEastAsia" w:hAnsi="Tahoma" w:cs="Tahoma"/>
          <w:noProof/>
        </w:rPr>
        <w:drawing>
          <wp:anchor distT="0" distB="0" distL="114300" distR="114300" simplePos="0" relativeHeight="251673600" behindDoc="0" locked="0" layoutInCell="1" allowOverlap="1" wp14:anchorId="1E186563" wp14:editId="59C72B86">
            <wp:simplePos x="0" y="0"/>
            <wp:positionH relativeFrom="column">
              <wp:posOffset>-67945</wp:posOffset>
            </wp:positionH>
            <wp:positionV relativeFrom="paragraph">
              <wp:posOffset>3810</wp:posOffset>
            </wp:positionV>
            <wp:extent cx="5324475" cy="3200400"/>
            <wp:effectExtent l="0" t="0" r="9525" b="0"/>
            <wp:wrapTight wrapText="bothSides">
              <wp:wrapPolygon edited="0">
                <wp:start x="0" y="0"/>
                <wp:lineTo x="0" y="21429"/>
                <wp:lineTo x="21536" y="21429"/>
                <wp:lineTo x="2153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2-26 at 4.43.12 PM.png"/>
                    <pic:cNvPicPr/>
                  </pic:nvPicPr>
                  <pic:blipFill>
                    <a:blip r:embed="rId15">
                      <a:extLst>
                        <a:ext uri="{28A0092B-C50C-407E-A947-70E740481C1C}">
                          <a14:useLocalDpi xmlns:a14="http://schemas.microsoft.com/office/drawing/2010/main" val="0"/>
                        </a:ext>
                      </a:extLst>
                    </a:blip>
                    <a:stretch>
                      <a:fillRect/>
                    </a:stretch>
                  </pic:blipFill>
                  <pic:spPr>
                    <a:xfrm>
                      <a:off x="0" y="0"/>
                      <a:ext cx="5324475" cy="3200400"/>
                    </a:xfrm>
                    <a:prstGeom prst="rect">
                      <a:avLst/>
                    </a:prstGeom>
                  </pic:spPr>
                </pic:pic>
              </a:graphicData>
            </a:graphic>
            <wp14:sizeRelH relativeFrom="page">
              <wp14:pctWidth>0</wp14:pctWidth>
            </wp14:sizeRelH>
            <wp14:sizeRelV relativeFrom="page">
              <wp14:pctHeight>0</wp14:pctHeight>
            </wp14:sizeRelV>
          </wp:anchor>
        </w:drawing>
      </w:r>
      <w:r>
        <w:t>Smoothed variability available in a location in California. This is what the data would look like without the presence of the atmosphere</w:t>
      </w:r>
    </w:p>
    <w:p w14:paraId="743DBCB2" w14:textId="69240A7F" w:rsidR="00015897" w:rsidRDefault="00015897" w:rsidP="00015897">
      <w:pPr>
        <w:keepNext/>
      </w:pPr>
    </w:p>
    <w:p w14:paraId="6F7E0B96" w14:textId="77777777" w:rsidR="003C7432" w:rsidRDefault="003C7432" w:rsidP="00015897">
      <w:pPr>
        <w:pStyle w:val="Caption"/>
      </w:pPr>
    </w:p>
    <w:p w14:paraId="518F5FEB" w14:textId="77777777" w:rsidR="003C7432" w:rsidRDefault="003C7432" w:rsidP="00015897">
      <w:pPr>
        <w:pStyle w:val="Caption"/>
      </w:pPr>
    </w:p>
    <w:p w14:paraId="045F9FE7" w14:textId="77777777" w:rsidR="003C7432" w:rsidRDefault="003C7432" w:rsidP="00015897">
      <w:pPr>
        <w:pStyle w:val="Caption"/>
      </w:pPr>
    </w:p>
    <w:p w14:paraId="6386191D" w14:textId="77777777" w:rsidR="003C7432" w:rsidRDefault="003C7432" w:rsidP="00015897">
      <w:pPr>
        <w:pStyle w:val="Caption"/>
      </w:pPr>
    </w:p>
    <w:p w14:paraId="5709F183" w14:textId="40AA04DE" w:rsidR="00015897" w:rsidRDefault="00015897" w:rsidP="00015897">
      <w:pPr>
        <w:pStyle w:val="Caption"/>
      </w:pPr>
      <w:r>
        <w:rPr>
          <w:noProof/>
        </w:rPr>
        <mc:AlternateContent>
          <mc:Choice Requires="wpg">
            <w:drawing>
              <wp:anchor distT="0" distB="0" distL="114300" distR="114300" simplePos="0" relativeHeight="251677696" behindDoc="0" locked="0" layoutInCell="1" allowOverlap="1" wp14:anchorId="55898B38" wp14:editId="5B58C378">
                <wp:simplePos x="0" y="0"/>
                <wp:positionH relativeFrom="column">
                  <wp:posOffset>-60960</wp:posOffset>
                </wp:positionH>
                <wp:positionV relativeFrom="paragraph">
                  <wp:posOffset>211455</wp:posOffset>
                </wp:positionV>
                <wp:extent cx="5349240" cy="3519170"/>
                <wp:effectExtent l="0" t="0" r="10160" b="11430"/>
                <wp:wrapThrough wrapText="bothSides">
                  <wp:wrapPolygon edited="0">
                    <wp:start x="0" y="0"/>
                    <wp:lineTo x="0" y="21514"/>
                    <wp:lineTo x="21538" y="21514"/>
                    <wp:lineTo x="21538" y="0"/>
                    <wp:lineTo x="0" y="0"/>
                  </wp:wrapPolygon>
                </wp:wrapThrough>
                <wp:docPr id="18" name="Group 18"/>
                <wp:cNvGraphicFramePr/>
                <a:graphic xmlns:a="http://schemas.openxmlformats.org/drawingml/2006/main">
                  <a:graphicData uri="http://schemas.microsoft.com/office/word/2010/wordprocessingGroup">
                    <wpg:wgp>
                      <wpg:cNvGrpSpPr/>
                      <wpg:grpSpPr>
                        <a:xfrm>
                          <a:off x="0" y="0"/>
                          <a:ext cx="5349240" cy="3519170"/>
                          <a:chOff x="0" y="0"/>
                          <a:chExt cx="5349240" cy="3519186"/>
                        </a:xfrm>
                      </wpg:grpSpPr>
                      <pic:pic xmlns:pic="http://schemas.openxmlformats.org/drawingml/2006/picture">
                        <pic:nvPicPr>
                          <pic:cNvPr id="16" name="Picture 1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349240" cy="3200400"/>
                          </a:xfrm>
                          <a:prstGeom prst="rect">
                            <a:avLst/>
                          </a:prstGeom>
                        </pic:spPr>
                      </pic:pic>
                      <wps:wsp>
                        <wps:cNvPr id="17" name="Text Box 17"/>
                        <wps:cNvSpPr txBox="1"/>
                        <wps:spPr>
                          <a:xfrm>
                            <a:off x="0" y="3252486"/>
                            <a:ext cx="5349240" cy="266700"/>
                          </a:xfrm>
                          <a:prstGeom prst="rect">
                            <a:avLst/>
                          </a:prstGeom>
                          <a:solidFill>
                            <a:prstClr val="white"/>
                          </a:solidFill>
                          <a:ln>
                            <a:noFill/>
                          </a:ln>
                          <a:effectLst/>
                        </wps:spPr>
                        <wps:txbx>
                          <w:txbxContent>
                            <w:p w14:paraId="51A93D7D" w14:textId="54C6E16E" w:rsidR="00015897" w:rsidRPr="00C22F83" w:rsidRDefault="00015897" w:rsidP="00015897">
                              <w:pPr>
                                <w:pStyle w:val="Caption"/>
                                <w:rPr>
                                  <w:noProof/>
                                </w:rPr>
                              </w:pPr>
                              <w:r>
                                <w:t>Actual observed data for the same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898B38" id="Group 18" o:spid="_x0000_s1034" style="position:absolute;margin-left:-4.8pt;margin-top:16.65pt;width:421.2pt;height:277.1pt;z-index:251677696" coordsize="5349240,351918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">
                <v:shape id="Picture 16" o:spid="_x0000_s1035" type="#_x0000_t75" style="position:absolute;width:5349240;height:3200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H&#10;xE/DAAAA2wAAAA8AAABkcnMvZG93bnJldi54bWxET01rwkAQvRf6H5YReqsbC1qN2UgRAhX00LSl&#10;ehuyYzaYnQ3ZrcZ/7xYK3ubxPidbDbYVZ+p941jBZJyAIK6cbrhW8PVZPM9B+ICssXVMCq7kYZU/&#10;PmSYanfhDzqXoRYxhH2KCkwIXSqlrwxZ9GPXEUfu6HqLIcK+lrrHSwy3rXxJkpm02HBsMNjR2lB1&#10;Kn+tAr2g/bx43Wx/pkX5vdhtD+uDmSr1NBreliACDeEu/ne/6zh/Bn+/xANkf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cfET8MAAADbAAAADwAAAAAAAAAAAAAAAACcAgAA&#10;ZHJzL2Rvd25yZXYueG1sUEsFBgAAAAAEAAQA9wAAAIwDAAAAAA==&#10;">
                  <v:imagedata r:id="rId17" o:title=""/>
                  <v:path arrowok="t"/>
                </v:shape>
                <v:shape id="Text Box 17" o:spid="_x0000_s1036" type="#_x0000_t202" style="position:absolute;top:3252486;width:534924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AOywwAA&#10;ANsAAAAPAAAAZHJzL2Rvd25yZXYueG1sRE9NawIxEL0L/Q9hCl5Es21FZTWKSIW2F+nWi7dhM27W&#10;biZLktXtv28KBW/zeJ+z2vS2EVfyoXas4GmSgSAuna65UnD82o8XIEJE1tg4JgU/FGCzfhisMNfu&#10;xp90LWIlUgiHHBWYGNtcylAashgmriVO3Nl5izFBX0nt8ZbCbSOfs2wmLdacGgy2tDNUfhedVXCY&#10;ng5m1J1fP7bTF/9+7HazS1UoNXzst0sQkfp4F/+733SaP4e/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mAOywwAAANsAAAAPAAAAAAAAAAAAAAAAAJcCAABkcnMvZG93&#10;bnJldi54bWxQSwUGAAAAAAQABAD1AAAAhwMAAAAA&#10;" stroked="f">
                  <v:textbox style="mso-fit-shape-to-text:t" inset="0,0,0,0">
                    <w:txbxContent>
                      <w:p w14:paraId="51A93D7D" w14:textId="54C6E16E" w:rsidR="00015897" w:rsidRPr="00C22F83" w:rsidRDefault="00015897" w:rsidP="00015897">
                        <w:pPr>
                          <w:pStyle w:val="Caption"/>
                          <w:rPr>
                            <w:noProof/>
                          </w:rPr>
                        </w:pPr>
                        <w:r>
                          <w:t>Actual observed data for the same location</w:t>
                        </w:r>
                      </w:p>
                    </w:txbxContent>
                  </v:textbox>
                </v:shape>
                <w10:wrap type="through"/>
              </v:group>
            </w:pict>
          </mc:Fallback>
        </mc:AlternateContent>
      </w:r>
    </w:p>
    <w:p w14:paraId="774FB772" w14:textId="77777777" w:rsidR="003C7432" w:rsidRDefault="003C7432" w:rsidP="003C7432"/>
    <w:p w14:paraId="483D7CFC" w14:textId="77777777" w:rsidR="003C7432" w:rsidRDefault="003C7432" w:rsidP="003C7432"/>
    <w:p w14:paraId="79F0B106" w14:textId="77777777" w:rsidR="003C7432" w:rsidRDefault="003C7432" w:rsidP="003C7432"/>
    <w:p w14:paraId="21C43F73" w14:textId="77777777" w:rsidR="003C7432" w:rsidRDefault="003C7432" w:rsidP="003C7432"/>
    <w:p w14:paraId="00C2D375" w14:textId="77777777" w:rsidR="003C7432" w:rsidRDefault="003C7432" w:rsidP="003C7432"/>
    <w:p w14:paraId="4D36D737" w14:textId="77777777" w:rsidR="003C7432" w:rsidRDefault="003C7432" w:rsidP="003C7432"/>
    <w:p w14:paraId="4BEB3D29" w14:textId="77777777" w:rsidR="003C7432" w:rsidRDefault="003C7432" w:rsidP="003C7432"/>
    <w:p w14:paraId="1A962D95" w14:textId="77777777" w:rsidR="003C7432" w:rsidRDefault="003C7432" w:rsidP="003C7432"/>
    <w:p w14:paraId="0E5F5EE2" w14:textId="77777777" w:rsidR="003C7432" w:rsidRDefault="003C7432" w:rsidP="003C7432"/>
    <w:p w14:paraId="7BC7CEF4" w14:textId="77777777" w:rsidR="003C7432" w:rsidRDefault="003C7432" w:rsidP="003C7432"/>
    <w:p w14:paraId="3B5B5217" w14:textId="77777777" w:rsidR="003C7432" w:rsidRDefault="003C7432" w:rsidP="003C7432"/>
    <w:p w14:paraId="3969021D" w14:textId="77777777" w:rsidR="003C7432" w:rsidRDefault="003C7432" w:rsidP="003C7432"/>
    <w:p w14:paraId="0C82F080" w14:textId="3DE3C43C" w:rsidR="003C7432" w:rsidRDefault="003C7432" w:rsidP="003C7432">
      <w:r>
        <w:lastRenderedPageBreak/>
        <w:t>Critical barriers to the wider adoption of solar power include:</w:t>
      </w:r>
    </w:p>
    <w:p w14:paraId="16510970" w14:textId="36ADCE39" w:rsidR="003C7432" w:rsidRDefault="003C7432" w:rsidP="003C7432">
      <w:pPr>
        <w:pStyle w:val="ListParagraph"/>
        <w:numPr>
          <w:ilvl w:val="0"/>
          <w:numId w:val="48"/>
        </w:numPr>
      </w:pPr>
      <w:r>
        <w:t xml:space="preserve">Achieving </w:t>
      </w:r>
      <w:r>
        <w:rPr>
          <w:i/>
        </w:rPr>
        <w:t>grid parity</w:t>
      </w:r>
      <w:r>
        <w:t xml:space="preserve"> where the cost of solar is the same or below the cost of conventional sources (</w:t>
      </w:r>
      <w:proofErr w:type="gramStart"/>
      <w:r>
        <w:t>already  a</w:t>
      </w:r>
      <w:proofErr w:type="gramEnd"/>
      <w:r>
        <w:t xml:space="preserve"> reality in many places)</w:t>
      </w:r>
    </w:p>
    <w:p w14:paraId="56D5ED84" w14:textId="3492D473" w:rsidR="003C7432" w:rsidRDefault="003C7432" w:rsidP="003C7432">
      <w:pPr>
        <w:pStyle w:val="ListParagraph"/>
        <w:numPr>
          <w:ilvl w:val="0"/>
          <w:numId w:val="48"/>
        </w:numPr>
      </w:pPr>
      <w:r>
        <w:t>Reduce costs to below $1/W – currently between $4-7/W but falling fast</w:t>
      </w:r>
    </w:p>
    <w:p w14:paraId="7FED15CB" w14:textId="6EDB1137" w:rsidR="003C7432" w:rsidRDefault="003C7432" w:rsidP="003C7432">
      <w:pPr>
        <w:pStyle w:val="ListParagraph"/>
        <w:numPr>
          <w:ilvl w:val="0"/>
          <w:numId w:val="48"/>
        </w:numPr>
      </w:pPr>
      <w:r>
        <w:t>Efficient overnight/overcast storage systems to overcome low capacity/intermittency issues</w:t>
      </w:r>
    </w:p>
    <w:p w14:paraId="365D4A50" w14:textId="28D2A0F4" w:rsidR="002700D9" w:rsidRDefault="000276A6" w:rsidP="002700D9">
      <w:r>
        <w:t xml:space="preserve">By </w:t>
      </w:r>
      <w:r>
        <w:rPr>
          <w:i/>
        </w:rPr>
        <w:t>capacity</w:t>
      </w:r>
      <w:r>
        <w:t xml:space="preserve"> issues, that means </w:t>
      </w:r>
      <w:r w:rsidR="0076046B">
        <w:t xml:space="preserve">the percentage of </w:t>
      </w:r>
      <w:r w:rsidR="00A13F7F">
        <w:t xml:space="preserve">power that </w:t>
      </w:r>
      <w:r w:rsidR="00A13F7F" w:rsidRPr="00A13F7F">
        <w:rPr>
          <w:i/>
        </w:rPr>
        <w:t>actually</w:t>
      </w:r>
      <w:r w:rsidR="00A13F7F">
        <w:t xml:space="preserve"> gets produced in comparison to the theoretical maximum a given power plant </w:t>
      </w:r>
      <w:r w:rsidR="00A13F7F">
        <w:rPr>
          <w:i/>
        </w:rPr>
        <w:t>could</w:t>
      </w:r>
      <w:r w:rsidR="00A13F7F">
        <w:t xml:space="preserve"> produce. For exa</w:t>
      </w:r>
      <w:r w:rsidR="008250A3">
        <w:t xml:space="preserve">mple, if a power plant is rated as a 200MW power plant </w:t>
      </w:r>
      <w:r w:rsidR="00D24D65">
        <w:t xml:space="preserve">over the course of a year, and that power plant produces 100MW, its capacity factor is </w:t>
      </w:r>
      <w:r w:rsidR="004372BD">
        <w:t>50%.</w:t>
      </w:r>
    </w:p>
    <w:p w14:paraId="0547A6B2" w14:textId="5B5B059F" w:rsidR="004372BD" w:rsidRPr="00A13F7F" w:rsidRDefault="004372BD" w:rsidP="002700D9">
      <w:r>
        <w:t xml:space="preserve">Because solar is intermittent, that </w:t>
      </w:r>
      <w:r w:rsidR="005E0379">
        <w:t xml:space="preserve">impacts its capacity factor because the power plant </w:t>
      </w:r>
      <w:r w:rsidR="00AB046D">
        <w:t>might not produce power during the nighttime.</w:t>
      </w:r>
      <w:r w:rsidR="00BA5178">
        <w:t xml:space="preserve"> However, if storage </w:t>
      </w:r>
      <w:r w:rsidR="00100927">
        <w:t xml:space="preserve">is implemented </w:t>
      </w:r>
      <w:r w:rsidR="00BA5178">
        <w:t xml:space="preserve">and/or geothermal power is produced in conjunction </w:t>
      </w:r>
      <w:r w:rsidR="00100927">
        <w:t>with the solar power during the day, this could increase a renewable power plant’s capacity factor.</w:t>
      </w:r>
    </w:p>
    <w:p w14:paraId="1780C9EA" w14:textId="46FA0B2B" w:rsidR="00322E40" w:rsidRDefault="00322E40" w:rsidP="003C7432">
      <w:pPr>
        <w:pStyle w:val="ListParagraph"/>
        <w:numPr>
          <w:ilvl w:val="0"/>
          <w:numId w:val="48"/>
        </w:numPr>
      </w:pPr>
      <w:r>
        <w:t>Va</w:t>
      </w:r>
      <w:r w:rsidR="003721FB">
        <w:t>riability smoothers to improve energy quality got integrating into the grid (short-term forecasting and storage)</w:t>
      </w:r>
    </w:p>
    <w:p w14:paraId="116B4A84" w14:textId="349F9DEC" w:rsidR="00BA7FE0" w:rsidRDefault="004F1230" w:rsidP="00CA4B7C">
      <w:pPr>
        <w:pBdr>
          <w:bottom w:val="single" w:sz="6" w:space="0" w:color="auto"/>
        </w:pBdr>
      </w:pPr>
      <w:r>
        <w:t>The reason why storage is an issue with solar is because electrons are much more difficult to store than say, thermal energy. This is why solar/geothermal combinations are attractive, because the solar energy could be converted to thermal energy and thus more easily be stored.</w:t>
      </w:r>
    </w:p>
    <w:p w14:paraId="7598F020" w14:textId="3BE5823D" w:rsidR="002E214E" w:rsidRDefault="002E214E" w:rsidP="00CA4B7C">
      <w:pPr>
        <w:pBdr>
          <w:bottom w:val="single" w:sz="6" w:space="0" w:color="auto"/>
        </w:pBdr>
      </w:pPr>
      <w:r>
        <w:t xml:space="preserve">A reason why </w:t>
      </w:r>
      <w:r w:rsidR="003A2DFD">
        <w:t>integration into the grid is difficult is because it was designed to have a fairly steady state of power generation (and enable more variation in demand). This worked fine in the time when fossil fuels produced much of the energy, but with variable renewable sources entering the mix, the grid needs to become “smarter” to handle that variation. Without any drastic changes to the existing grid, it tends to handle ~20-30% renewables incorporated into its power generation. With distributed generation, where consumers are producing power that could be incorporated into the grid, this issue is exacerbated.</w:t>
      </w:r>
    </w:p>
    <w:p w14:paraId="47236679" w14:textId="77777777" w:rsidR="00EB267E" w:rsidRDefault="00EB267E" w:rsidP="00CA4B7C">
      <w:pPr>
        <w:pBdr>
          <w:bottom w:val="single" w:sz="6" w:space="0" w:color="auto"/>
        </w:pBdr>
      </w:pPr>
      <w:bookmarkStart w:id="0" w:name="_GoBack"/>
      <w:bookmarkEnd w:id="0"/>
    </w:p>
    <w:p w14:paraId="15882780" w14:textId="77777777" w:rsidR="002700D9" w:rsidRDefault="00583980" w:rsidP="00583980">
      <w:r>
        <w:t>However, in addition to the pure amount of solar energy available, a big factor in encouraging the usage of solar is the fact we are diurnal animals that use more energy in rhythms similar to that of the sun.</w:t>
      </w:r>
    </w:p>
    <w:p w14:paraId="229B18EB" w14:textId="2360099B" w:rsidR="00583980" w:rsidRDefault="00583980" w:rsidP="00583980">
      <w:r>
        <w:rPr>
          <w:noProof/>
        </w:rPr>
        <w:lastRenderedPageBreak/>
        <w:drawing>
          <wp:inline distT="0" distB="0" distL="0" distR="0" wp14:anchorId="00A4B56C" wp14:editId="2B76513F">
            <wp:extent cx="5943600" cy="3199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2-26 at 5.01.09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241D1DC5" w14:textId="77777777" w:rsidR="00583980" w:rsidRPr="003C7432" w:rsidRDefault="00583980" w:rsidP="00583980"/>
    <w:sectPr w:rsidR="00583980" w:rsidRPr="003C7432" w:rsidSect="00385BFE">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49096C" w14:textId="77777777" w:rsidR="00EE3D5F" w:rsidRDefault="00EE3D5F" w:rsidP="006C6B21">
      <w:pPr>
        <w:spacing w:after="0" w:line="240" w:lineRule="auto"/>
      </w:pPr>
      <w:r>
        <w:separator/>
      </w:r>
    </w:p>
  </w:endnote>
  <w:endnote w:type="continuationSeparator" w:id="0">
    <w:p w14:paraId="25756C9C" w14:textId="77777777" w:rsidR="00EE3D5F" w:rsidRDefault="00EE3D5F" w:rsidP="006C6B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8EE9C0" w14:textId="2A8F7B1E" w:rsidR="00DE6607" w:rsidRPr="006C6B21" w:rsidRDefault="00DE6607">
    <w:pPr>
      <w:pStyle w:val="Footer"/>
      <w:jc w:val="right"/>
      <w:rPr>
        <w:rFonts w:ascii="Tahoma" w:hAnsi="Tahoma" w:cs="Tahoma"/>
      </w:rPr>
    </w:pPr>
    <w:r w:rsidRPr="006C6B21">
      <w:rPr>
        <w:rFonts w:ascii="Tahoma" w:hAnsi="Tahoma" w:cs="Tahoma"/>
      </w:rPr>
      <w:t xml:space="preserve"> Bolla</w:t>
    </w:r>
    <w:r>
      <w:rPr>
        <w:rFonts w:ascii="Tahoma" w:hAnsi="Tahoma" w:cs="Tahoma"/>
      </w:rPr>
      <w:t xml:space="preserve"> –</w:t>
    </w:r>
    <w:r w:rsidR="00C924F0">
      <w:rPr>
        <w:rFonts w:ascii="Tahoma" w:hAnsi="Tahoma" w:cs="Tahoma"/>
      </w:rPr>
      <w:t xml:space="preserve"> Our Energy Future – </w:t>
    </w:r>
    <w:r w:rsidR="00326BC8">
      <w:rPr>
        <w:rFonts w:ascii="Tahoma" w:hAnsi="Tahoma" w:cs="Tahoma"/>
      </w:rPr>
      <w:t xml:space="preserve">Photovoltaic and </w:t>
    </w:r>
    <w:proofErr w:type="spellStart"/>
    <w:r w:rsidR="00326BC8">
      <w:rPr>
        <w:rFonts w:ascii="Tahoma" w:hAnsi="Tahoma" w:cs="Tahoma"/>
      </w:rPr>
      <w:t>Photothermal</w:t>
    </w:r>
    <w:proofErr w:type="spellEnd"/>
    <w:r w:rsidR="00326BC8">
      <w:rPr>
        <w:rFonts w:ascii="Tahoma" w:hAnsi="Tahoma" w:cs="Tahoma"/>
      </w:rPr>
      <w:t xml:space="preserve"> Energy Production         </w:t>
    </w:r>
    <w:r w:rsidR="001F4A21">
      <w:rPr>
        <w:rFonts w:ascii="Tahoma" w:hAnsi="Tahoma" w:cs="Tahoma"/>
      </w:rPr>
      <w:t xml:space="preserve">            </w:t>
    </w:r>
    <w:r w:rsidRPr="006C6B21">
      <w:rPr>
        <w:rFonts w:ascii="Tahoma" w:hAnsi="Tahoma" w:cs="Tahoma"/>
      </w:rPr>
      <w:t xml:space="preserve"> </w:t>
    </w:r>
    <w:sdt>
      <w:sdtPr>
        <w:rPr>
          <w:rFonts w:ascii="Tahoma" w:hAnsi="Tahoma" w:cs="Tahoma"/>
        </w:rPr>
        <w:id w:val="305510868"/>
        <w:docPartObj>
          <w:docPartGallery w:val="Page Numbers (Bottom of Page)"/>
          <w:docPartUnique/>
        </w:docPartObj>
      </w:sdtPr>
      <w:sdtEndPr>
        <w:rPr>
          <w:noProof/>
        </w:rPr>
      </w:sdtEndPr>
      <w:sdtContent>
        <w:r w:rsidRPr="006C6B21">
          <w:rPr>
            <w:rFonts w:ascii="Tahoma" w:hAnsi="Tahoma" w:cs="Tahoma"/>
          </w:rPr>
          <w:fldChar w:fldCharType="begin"/>
        </w:r>
        <w:r w:rsidRPr="006C6B21">
          <w:rPr>
            <w:rFonts w:ascii="Tahoma" w:hAnsi="Tahoma" w:cs="Tahoma"/>
          </w:rPr>
          <w:instrText xml:space="preserve"> PAGE   \* MERGEFORMAT </w:instrText>
        </w:r>
        <w:r w:rsidRPr="006C6B21">
          <w:rPr>
            <w:rFonts w:ascii="Tahoma" w:hAnsi="Tahoma" w:cs="Tahoma"/>
          </w:rPr>
          <w:fldChar w:fldCharType="separate"/>
        </w:r>
        <w:r w:rsidR="003A2DFD">
          <w:rPr>
            <w:rFonts w:ascii="Tahoma" w:hAnsi="Tahoma" w:cs="Tahoma"/>
            <w:noProof/>
          </w:rPr>
          <w:t>4</w:t>
        </w:r>
        <w:r w:rsidRPr="006C6B21">
          <w:rPr>
            <w:rFonts w:ascii="Tahoma" w:hAnsi="Tahoma" w:cs="Tahoma"/>
            <w:noProof/>
          </w:rPr>
          <w:fldChar w:fldCharType="end"/>
        </w:r>
      </w:sdtContent>
    </w:sdt>
  </w:p>
  <w:p w14:paraId="51AA3288" w14:textId="77777777" w:rsidR="00DE6607" w:rsidRDefault="00DE660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4115A8" w14:textId="77777777" w:rsidR="00EE3D5F" w:rsidRDefault="00EE3D5F" w:rsidP="006C6B21">
      <w:pPr>
        <w:spacing w:after="0" w:line="240" w:lineRule="auto"/>
      </w:pPr>
      <w:r>
        <w:separator/>
      </w:r>
    </w:p>
  </w:footnote>
  <w:footnote w:type="continuationSeparator" w:id="0">
    <w:p w14:paraId="481645E4" w14:textId="77777777" w:rsidR="00EE3D5F" w:rsidRDefault="00EE3D5F" w:rsidP="006C6B2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27582"/>
    <w:multiLevelType w:val="hybridMultilevel"/>
    <w:tmpl w:val="8B0A7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5C0327"/>
    <w:multiLevelType w:val="hybridMultilevel"/>
    <w:tmpl w:val="4078C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39284B"/>
    <w:multiLevelType w:val="hybridMultilevel"/>
    <w:tmpl w:val="35B60F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716F25"/>
    <w:multiLevelType w:val="hybridMultilevel"/>
    <w:tmpl w:val="6ECE3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49083D"/>
    <w:multiLevelType w:val="multilevel"/>
    <w:tmpl w:val="59662EB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1E94F78"/>
    <w:multiLevelType w:val="hybridMultilevel"/>
    <w:tmpl w:val="DFD23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ED163C"/>
    <w:multiLevelType w:val="hybridMultilevel"/>
    <w:tmpl w:val="425E9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FF4971"/>
    <w:multiLevelType w:val="hybridMultilevel"/>
    <w:tmpl w:val="52088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BE6B28"/>
    <w:multiLevelType w:val="multilevel"/>
    <w:tmpl w:val="1F0EA0A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34129EE"/>
    <w:multiLevelType w:val="hybridMultilevel"/>
    <w:tmpl w:val="60BA4B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A201FF"/>
    <w:multiLevelType w:val="multilevel"/>
    <w:tmpl w:val="461033D8"/>
    <w:lvl w:ilvl="0">
      <w:start w:val="1"/>
      <w:numFmt w:val="upperRoman"/>
      <w:lvlText w:val="%1."/>
      <w:lvlJc w:val="left"/>
      <w:pPr>
        <w:ind w:left="1080" w:hanging="720"/>
      </w:pPr>
      <w:rPr>
        <w:rFonts w:hint="default"/>
      </w:rPr>
    </w:lvl>
    <w:lvl w:ilvl="1">
      <w:start w:val="3"/>
      <w:numFmt w:val="decimal"/>
      <w:isLgl/>
      <w:lvlText w:val="%1.%2"/>
      <w:lvlJc w:val="left"/>
      <w:pPr>
        <w:ind w:left="720" w:hanging="360"/>
      </w:pPr>
      <w:rPr>
        <w:rFonts w:eastAsiaTheme="minorEastAsia" w:hint="default"/>
        <w:b/>
      </w:rPr>
    </w:lvl>
    <w:lvl w:ilvl="2">
      <w:start w:val="1"/>
      <w:numFmt w:val="decimal"/>
      <w:isLgl/>
      <w:lvlText w:val="%1.%2.%3"/>
      <w:lvlJc w:val="left"/>
      <w:pPr>
        <w:ind w:left="1080" w:hanging="720"/>
      </w:pPr>
      <w:rPr>
        <w:rFonts w:eastAsiaTheme="minorEastAsia" w:hint="default"/>
      </w:rPr>
    </w:lvl>
    <w:lvl w:ilvl="3">
      <w:start w:val="1"/>
      <w:numFmt w:val="decimal"/>
      <w:isLgl/>
      <w:lvlText w:val="%1.%2.%3.%4"/>
      <w:lvlJc w:val="left"/>
      <w:pPr>
        <w:ind w:left="1080" w:hanging="720"/>
      </w:pPr>
      <w:rPr>
        <w:rFonts w:eastAsiaTheme="minorEastAsia" w:hint="default"/>
      </w:rPr>
    </w:lvl>
    <w:lvl w:ilvl="4">
      <w:start w:val="1"/>
      <w:numFmt w:val="decimal"/>
      <w:isLgl/>
      <w:lvlText w:val="%1.%2.%3.%4.%5"/>
      <w:lvlJc w:val="left"/>
      <w:pPr>
        <w:ind w:left="1440" w:hanging="1080"/>
      </w:pPr>
      <w:rPr>
        <w:rFonts w:eastAsiaTheme="minorEastAsia" w:hint="default"/>
      </w:rPr>
    </w:lvl>
    <w:lvl w:ilvl="5">
      <w:start w:val="1"/>
      <w:numFmt w:val="decimal"/>
      <w:isLgl/>
      <w:lvlText w:val="%1.%2.%3.%4.%5.%6"/>
      <w:lvlJc w:val="left"/>
      <w:pPr>
        <w:ind w:left="1440" w:hanging="1080"/>
      </w:pPr>
      <w:rPr>
        <w:rFonts w:eastAsiaTheme="minorEastAsia" w:hint="default"/>
      </w:rPr>
    </w:lvl>
    <w:lvl w:ilvl="6">
      <w:start w:val="1"/>
      <w:numFmt w:val="decimal"/>
      <w:isLgl/>
      <w:lvlText w:val="%1.%2.%3.%4.%5.%6.%7"/>
      <w:lvlJc w:val="left"/>
      <w:pPr>
        <w:ind w:left="1800" w:hanging="1440"/>
      </w:pPr>
      <w:rPr>
        <w:rFonts w:eastAsiaTheme="minorEastAsia" w:hint="default"/>
      </w:rPr>
    </w:lvl>
    <w:lvl w:ilvl="7">
      <w:start w:val="1"/>
      <w:numFmt w:val="decimal"/>
      <w:isLgl/>
      <w:lvlText w:val="%1.%2.%3.%4.%5.%6.%7.%8"/>
      <w:lvlJc w:val="left"/>
      <w:pPr>
        <w:ind w:left="1800" w:hanging="1440"/>
      </w:pPr>
      <w:rPr>
        <w:rFonts w:eastAsiaTheme="minorEastAsia" w:hint="default"/>
      </w:rPr>
    </w:lvl>
    <w:lvl w:ilvl="8">
      <w:start w:val="1"/>
      <w:numFmt w:val="decimal"/>
      <w:isLgl/>
      <w:lvlText w:val="%1.%2.%3.%4.%5.%6.%7.%8.%9"/>
      <w:lvlJc w:val="left"/>
      <w:pPr>
        <w:ind w:left="1800" w:hanging="1440"/>
      </w:pPr>
      <w:rPr>
        <w:rFonts w:eastAsiaTheme="minorEastAsia" w:hint="default"/>
      </w:rPr>
    </w:lvl>
  </w:abstractNum>
  <w:abstractNum w:abstractNumId="11">
    <w:nsid w:val="253B7E7A"/>
    <w:multiLevelType w:val="hybridMultilevel"/>
    <w:tmpl w:val="42B81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E505CA"/>
    <w:multiLevelType w:val="hybridMultilevel"/>
    <w:tmpl w:val="A9549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BD78B1"/>
    <w:multiLevelType w:val="hybridMultilevel"/>
    <w:tmpl w:val="BE402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F4095B"/>
    <w:multiLevelType w:val="hybridMultilevel"/>
    <w:tmpl w:val="4E3CA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BA31D4"/>
    <w:multiLevelType w:val="hybridMultilevel"/>
    <w:tmpl w:val="A7FE2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FB9176B"/>
    <w:multiLevelType w:val="hybridMultilevel"/>
    <w:tmpl w:val="22FC6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58024B"/>
    <w:multiLevelType w:val="hybridMultilevel"/>
    <w:tmpl w:val="E83A9C9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3847F06"/>
    <w:multiLevelType w:val="hybridMultilevel"/>
    <w:tmpl w:val="9708A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FC6813"/>
    <w:multiLevelType w:val="hybridMultilevel"/>
    <w:tmpl w:val="5614B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7AF78B8"/>
    <w:multiLevelType w:val="hybridMultilevel"/>
    <w:tmpl w:val="352C3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8BB1860"/>
    <w:multiLevelType w:val="hybridMultilevel"/>
    <w:tmpl w:val="C67C1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A6477D"/>
    <w:multiLevelType w:val="hybridMultilevel"/>
    <w:tmpl w:val="A4E2D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A9E6F4F"/>
    <w:multiLevelType w:val="hybridMultilevel"/>
    <w:tmpl w:val="E35CC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DBB69F2"/>
    <w:multiLevelType w:val="hybridMultilevel"/>
    <w:tmpl w:val="CBD659BE"/>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25">
    <w:nsid w:val="3F5C5E0C"/>
    <w:multiLevelType w:val="hybridMultilevel"/>
    <w:tmpl w:val="76447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F7065E4"/>
    <w:multiLevelType w:val="hybridMultilevel"/>
    <w:tmpl w:val="B3FAF59A"/>
    <w:lvl w:ilvl="0" w:tplc="85CEB12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03C0796"/>
    <w:multiLevelType w:val="hybridMultilevel"/>
    <w:tmpl w:val="803E29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1D5388C"/>
    <w:multiLevelType w:val="hybridMultilevel"/>
    <w:tmpl w:val="21089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6A900B2"/>
    <w:multiLevelType w:val="hybridMultilevel"/>
    <w:tmpl w:val="AF341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89E2151"/>
    <w:multiLevelType w:val="hybridMultilevel"/>
    <w:tmpl w:val="43825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B47972"/>
    <w:multiLevelType w:val="hybridMultilevel"/>
    <w:tmpl w:val="CBA2AF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24157C9"/>
    <w:multiLevelType w:val="hybridMultilevel"/>
    <w:tmpl w:val="0884F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47E3361"/>
    <w:multiLevelType w:val="hybridMultilevel"/>
    <w:tmpl w:val="79042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5B01BF2"/>
    <w:multiLevelType w:val="hybridMultilevel"/>
    <w:tmpl w:val="E5C42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7FE6C9D"/>
    <w:multiLevelType w:val="hybridMultilevel"/>
    <w:tmpl w:val="486E3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A246425"/>
    <w:multiLevelType w:val="hybridMultilevel"/>
    <w:tmpl w:val="37AAD7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BC731C7"/>
    <w:multiLevelType w:val="hybridMultilevel"/>
    <w:tmpl w:val="A7781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C0444EA"/>
    <w:multiLevelType w:val="hybridMultilevel"/>
    <w:tmpl w:val="20E09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C8C21F8"/>
    <w:multiLevelType w:val="hybridMultilevel"/>
    <w:tmpl w:val="DDA6C7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CD35A91"/>
    <w:multiLevelType w:val="hybridMultilevel"/>
    <w:tmpl w:val="86726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D054669"/>
    <w:multiLevelType w:val="multilevel"/>
    <w:tmpl w:val="F89887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42">
    <w:nsid w:val="678819C3"/>
    <w:multiLevelType w:val="hybridMultilevel"/>
    <w:tmpl w:val="0DC49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80D0C64"/>
    <w:multiLevelType w:val="hybridMultilevel"/>
    <w:tmpl w:val="166C8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9D42E75"/>
    <w:multiLevelType w:val="hybridMultilevel"/>
    <w:tmpl w:val="F82416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B321C4B"/>
    <w:multiLevelType w:val="multilevel"/>
    <w:tmpl w:val="22242E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nsid w:val="6C3863DC"/>
    <w:multiLevelType w:val="hybridMultilevel"/>
    <w:tmpl w:val="77E897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D7F6510"/>
    <w:multiLevelType w:val="hybridMultilevel"/>
    <w:tmpl w:val="E7B6C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60161BB"/>
    <w:multiLevelType w:val="hybridMultilevel"/>
    <w:tmpl w:val="2E0E5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C8E2023"/>
    <w:multiLevelType w:val="hybridMultilevel"/>
    <w:tmpl w:val="1C322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0"/>
  </w:num>
  <w:num w:numId="3">
    <w:abstractNumId w:val="41"/>
  </w:num>
  <w:num w:numId="4">
    <w:abstractNumId w:val="26"/>
  </w:num>
  <w:num w:numId="5">
    <w:abstractNumId w:val="36"/>
  </w:num>
  <w:num w:numId="6">
    <w:abstractNumId w:val="16"/>
  </w:num>
  <w:num w:numId="7">
    <w:abstractNumId w:val="18"/>
  </w:num>
  <w:num w:numId="8">
    <w:abstractNumId w:val="25"/>
  </w:num>
  <w:num w:numId="9">
    <w:abstractNumId w:val="49"/>
  </w:num>
  <w:num w:numId="10">
    <w:abstractNumId w:val="7"/>
  </w:num>
  <w:num w:numId="11">
    <w:abstractNumId w:val="9"/>
  </w:num>
  <w:num w:numId="12">
    <w:abstractNumId w:val="4"/>
  </w:num>
  <w:num w:numId="13">
    <w:abstractNumId w:val="8"/>
  </w:num>
  <w:num w:numId="14">
    <w:abstractNumId w:val="2"/>
  </w:num>
  <w:num w:numId="15">
    <w:abstractNumId w:val="29"/>
  </w:num>
  <w:num w:numId="16">
    <w:abstractNumId w:val="34"/>
  </w:num>
  <w:num w:numId="17">
    <w:abstractNumId w:val="5"/>
  </w:num>
  <w:num w:numId="18">
    <w:abstractNumId w:val="11"/>
  </w:num>
  <w:num w:numId="19">
    <w:abstractNumId w:val="19"/>
  </w:num>
  <w:num w:numId="20">
    <w:abstractNumId w:val="14"/>
  </w:num>
  <w:num w:numId="21">
    <w:abstractNumId w:val="44"/>
  </w:num>
  <w:num w:numId="22">
    <w:abstractNumId w:val="21"/>
  </w:num>
  <w:num w:numId="23">
    <w:abstractNumId w:val="12"/>
  </w:num>
  <w:num w:numId="24">
    <w:abstractNumId w:val="22"/>
  </w:num>
  <w:num w:numId="25">
    <w:abstractNumId w:val="13"/>
  </w:num>
  <w:num w:numId="26">
    <w:abstractNumId w:val="32"/>
  </w:num>
  <w:num w:numId="27">
    <w:abstractNumId w:val="15"/>
  </w:num>
  <w:num w:numId="28">
    <w:abstractNumId w:val="35"/>
  </w:num>
  <w:num w:numId="29">
    <w:abstractNumId w:val="40"/>
  </w:num>
  <w:num w:numId="30">
    <w:abstractNumId w:val="47"/>
  </w:num>
  <w:num w:numId="31">
    <w:abstractNumId w:val="1"/>
  </w:num>
  <w:num w:numId="32">
    <w:abstractNumId w:val="38"/>
  </w:num>
  <w:num w:numId="33">
    <w:abstractNumId w:val="27"/>
  </w:num>
  <w:num w:numId="34">
    <w:abstractNumId w:val="23"/>
  </w:num>
  <w:num w:numId="35">
    <w:abstractNumId w:val="0"/>
  </w:num>
  <w:num w:numId="36">
    <w:abstractNumId w:val="45"/>
  </w:num>
  <w:num w:numId="37">
    <w:abstractNumId w:val="43"/>
  </w:num>
  <w:num w:numId="38">
    <w:abstractNumId w:val="31"/>
  </w:num>
  <w:num w:numId="39">
    <w:abstractNumId w:val="20"/>
  </w:num>
  <w:num w:numId="40">
    <w:abstractNumId w:val="28"/>
  </w:num>
  <w:num w:numId="41">
    <w:abstractNumId w:val="37"/>
  </w:num>
  <w:num w:numId="42">
    <w:abstractNumId w:val="3"/>
  </w:num>
  <w:num w:numId="43">
    <w:abstractNumId w:val="42"/>
  </w:num>
  <w:num w:numId="44">
    <w:abstractNumId w:val="48"/>
  </w:num>
  <w:num w:numId="45">
    <w:abstractNumId w:val="17"/>
  </w:num>
  <w:num w:numId="46">
    <w:abstractNumId w:val="6"/>
  </w:num>
  <w:num w:numId="47">
    <w:abstractNumId w:val="33"/>
  </w:num>
  <w:num w:numId="48">
    <w:abstractNumId w:val="24"/>
  </w:num>
  <w:num w:numId="49">
    <w:abstractNumId w:val="39"/>
  </w:num>
  <w:num w:numId="50">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134E"/>
    <w:rsid w:val="000071AD"/>
    <w:rsid w:val="00010AB8"/>
    <w:rsid w:val="0001352C"/>
    <w:rsid w:val="00015897"/>
    <w:rsid w:val="00017FC7"/>
    <w:rsid w:val="000214A1"/>
    <w:rsid w:val="000276A6"/>
    <w:rsid w:val="0003796A"/>
    <w:rsid w:val="000516CC"/>
    <w:rsid w:val="0005769F"/>
    <w:rsid w:val="00060634"/>
    <w:rsid w:val="0006342E"/>
    <w:rsid w:val="00070B28"/>
    <w:rsid w:val="0008028F"/>
    <w:rsid w:val="0008453C"/>
    <w:rsid w:val="00086B50"/>
    <w:rsid w:val="000873F5"/>
    <w:rsid w:val="00090891"/>
    <w:rsid w:val="00094D09"/>
    <w:rsid w:val="00096022"/>
    <w:rsid w:val="00097EEB"/>
    <w:rsid w:val="000A4EAD"/>
    <w:rsid w:val="000A6B0A"/>
    <w:rsid w:val="000B669E"/>
    <w:rsid w:val="000C16E1"/>
    <w:rsid w:val="000D2177"/>
    <w:rsid w:val="000D220F"/>
    <w:rsid w:val="000D273F"/>
    <w:rsid w:val="000D31F1"/>
    <w:rsid w:val="000D5E68"/>
    <w:rsid w:val="000E4975"/>
    <w:rsid w:val="000E6019"/>
    <w:rsid w:val="000F0912"/>
    <w:rsid w:val="000F34A2"/>
    <w:rsid w:val="000F47F3"/>
    <w:rsid w:val="000F4F49"/>
    <w:rsid w:val="000F6051"/>
    <w:rsid w:val="00100927"/>
    <w:rsid w:val="00103C20"/>
    <w:rsid w:val="001051EF"/>
    <w:rsid w:val="00115780"/>
    <w:rsid w:val="0011760E"/>
    <w:rsid w:val="001224DA"/>
    <w:rsid w:val="001241E1"/>
    <w:rsid w:val="00125BA8"/>
    <w:rsid w:val="0012713B"/>
    <w:rsid w:val="00132232"/>
    <w:rsid w:val="001339DA"/>
    <w:rsid w:val="0013727A"/>
    <w:rsid w:val="0014511F"/>
    <w:rsid w:val="001468D5"/>
    <w:rsid w:val="0015673D"/>
    <w:rsid w:val="00161B46"/>
    <w:rsid w:val="001636B9"/>
    <w:rsid w:val="00165BF3"/>
    <w:rsid w:val="00174439"/>
    <w:rsid w:val="0018186E"/>
    <w:rsid w:val="0019720D"/>
    <w:rsid w:val="001C0024"/>
    <w:rsid w:val="001C1640"/>
    <w:rsid w:val="001C22EF"/>
    <w:rsid w:val="001C23FF"/>
    <w:rsid w:val="001C31A1"/>
    <w:rsid w:val="001D322C"/>
    <w:rsid w:val="001D379C"/>
    <w:rsid w:val="001D5468"/>
    <w:rsid w:val="001E269C"/>
    <w:rsid w:val="001E4475"/>
    <w:rsid w:val="001E761C"/>
    <w:rsid w:val="001F0666"/>
    <w:rsid w:val="001F0FF3"/>
    <w:rsid w:val="001F14B5"/>
    <w:rsid w:val="001F472B"/>
    <w:rsid w:val="001F4A21"/>
    <w:rsid w:val="00206621"/>
    <w:rsid w:val="00213385"/>
    <w:rsid w:val="00214C3B"/>
    <w:rsid w:val="00227D1F"/>
    <w:rsid w:val="002315CB"/>
    <w:rsid w:val="0023232D"/>
    <w:rsid w:val="0023355D"/>
    <w:rsid w:val="00234619"/>
    <w:rsid w:val="00235BC6"/>
    <w:rsid w:val="00235F0E"/>
    <w:rsid w:val="00236920"/>
    <w:rsid w:val="0025004B"/>
    <w:rsid w:val="00260504"/>
    <w:rsid w:val="00261F82"/>
    <w:rsid w:val="002669AA"/>
    <w:rsid w:val="002700D9"/>
    <w:rsid w:val="00272C2F"/>
    <w:rsid w:val="0028117F"/>
    <w:rsid w:val="00287666"/>
    <w:rsid w:val="002950D6"/>
    <w:rsid w:val="002A50D5"/>
    <w:rsid w:val="002C091D"/>
    <w:rsid w:val="002C4555"/>
    <w:rsid w:val="002D263E"/>
    <w:rsid w:val="002E1F8F"/>
    <w:rsid w:val="002E214E"/>
    <w:rsid w:val="002E528D"/>
    <w:rsid w:val="002E56C6"/>
    <w:rsid w:val="002E5DE3"/>
    <w:rsid w:val="002F5039"/>
    <w:rsid w:val="00307C69"/>
    <w:rsid w:val="00307C7A"/>
    <w:rsid w:val="00310EAF"/>
    <w:rsid w:val="00313EE4"/>
    <w:rsid w:val="003226CB"/>
    <w:rsid w:val="00322E40"/>
    <w:rsid w:val="00323B88"/>
    <w:rsid w:val="00324E3C"/>
    <w:rsid w:val="00326BC8"/>
    <w:rsid w:val="003529F5"/>
    <w:rsid w:val="003563F6"/>
    <w:rsid w:val="00360D10"/>
    <w:rsid w:val="003638A4"/>
    <w:rsid w:val="003645CA"/>
    <w:rsid w:val="00365D56"/>
    <w:rsid w:val="003721FB"/>
    <w:rsid w:val="003768FB"/>
    <w:rsid w:val="00383DC1"/>
    <w:rsid w:val="00385BFE"/>
    <w:rsid w:val="003A2DFD"/>
    <w:rsid w:val="003A6386"/>
    <w:rsid w:val="003A6DBB"/>
    <w:rsid w:val="003B6C51"/>
    <w:rsid w:val="003C06E9"/>
    <w:rsid w:val="003C241E"/>
    <w:rsid w:val="003C569A"/>
    <w:rsid w:val="003C5773"/>
    <w:rsid w:val="003C7094"/>
    <w:rsid w:val="003C7432"/>
    <w:rsid w:val="003D4E06"/>
    <w:rsid w:val="003E65B5"/>
    <w:rsid w:val="003F159C"/>
    <w:rsid w:val="003F493E"/>
    <w:rsid w:val="003F5270"/>
    <w:rsid w:val="004024B1"/>
    <w:rsid w:val="00406960"/>
    <w:rsid w:val="00407D18"/>
    <w:rsid w:val="00411595"/>
    <w:rsid w:val="00426EEE"/>
    <w:rsid w:val="004372BD"/>
    <w:rsid w:val="0044206F"/>
    <w:rsid w:val="0044531E"/>
    <w:rsid w:val="0045202F"/>
    <w:rsid w:val="00457BC0"/>
    <w:rsid w:val="00457D0C"/>
    <w:rsid w:val="00467985"/>
    <w:rsid w:val="00470337"/>
    <w:rsid w:val="00476021"/>
    <w:rsid w:val="004854DB"/>
    <w:rsid w:val="0048575B"/>
    <w:rsid w:val="00493E31"/>
    <w:rsid w:val="004A0A30"/>
    <w:rsid w:val="004A36F3"/>
    <w:rsid w:val="004A4FCB"/>
    <w:rsid w:val="004A6F7A"/>
    <w:rsid w:val="004B0E47"/>
    <w:rsid w:val="004B3451"/>
    <w:rsid w:val="004B7A9C"/>
    <w:rsid w:val="004D0932"/>
    <w:rsid w:val="004D48C0"/>
    <w:rsid w:val="004E03EC"/>
    <w:rsid w:val="004E1995"/>
    <w:rsid w:val="004E3BDD"/>
    <w:rsid w:val="004E6A90"/>
    <w:rsid w:val="004E6EEC"/>
    <w:rsid w:val="004F08E4"/>
    <w:rsid w:val="004F1230"/>
    <w:rsid w:val="004F4B64"/>
    <w:rsid w:val="005030B0"/>
    <w:rsid w:val="00506CA6"/>
    <w:rsid w:val="00510165"/>
    <w:rsid w:val="005119A9"/>
    <w:rsid w:val="0051605A"/>
    <w:rsid w:val="0052125E"/>
    <w:rsid w:val="0052393F"/>
    <w:rsid w:val="005261BA"/>
    <w:rsid w:val="0053177F"/>
    <w:rsid w:val="005320A6"/>
    <w:rsid w:val="00534C1B"/>
    <w:rsid w:val="005413AC"/>
    <w:rsid w:val="00543787"/>
    <w:rsid w:val="005520F7"/>
    <w:rsid w:val="00556300"/>
    <w:rsid w:val="00564ED8"/>
    <w:rsid w:val="00580009"/>
    <w:rsid w:val="00582441"/>
    <w:rsid w:val="00583980"/>
    <w:rsid w:val="00587F5D"/>
    <w:rsid w:val="00590402"/>
    <w:rsid w:val="0059101E"/>
    <w:rsid w:val="005952B2"/>
    <w:rsid w:val="005A0395"/>
    <w:rsid w:val="005A1933"/>
    <w:rsid w:val="005A3A92"/>
    <w:rsid w:val="005A4DAD"/>
    <w:rsid w:val="005A6B15"/>
    <w:rsid w:val="005B0427"/>
    <w:rsid w:val="005C39F0"/>
    <w:rsid w:val="005C5132"/>
    <w:rsid w:val="005D24AD"/>
    <w:rsid w:val="005D2FA6"/>
    <w:rsid w:val="005D453F"/>
    <w:rsid w:val="005E0379"/>
    <w:rsid w:val="005E1AB3"/>
    <w:rsid w:val="005E5EC9"/>
    <w:rsid w:val="005F0734"/>
    <w:rsid w:val="005F0EF5"/>
    <w:rsid w:val="005F3626"/>
    <w:rsid w:val="005F657C"/>
    <w:rsid w:val="0060018D"/>
    <w:rsid w:val="00600F93"/>
    <w:rsid w:val="00602F69"/>
    <w:rsid w:val="00614E95"/>
    <w:rsid w:val="0061532E"/>
    <w:rsid w:val="006226DC"/>
    <w:rsid w:val="00631B45"/>
    <w:rsid w:val="00636227"/>
    <w:rsid w:val="00637C0F"/>
    <w:rsid w:val="00647EDB"/>
    <w:rsid w:val="00652473"/>
    <w:rsid w:val="006530A6"/>
    <w:rsid w:val="0066117C"/>
    <w:rsid w:val="006761DA"/>
    <w:rsid w:val="0068110E"/>
    <w:rsid w:val="00690D26"/>
    <w:rsid w:val="006923E4"/>
    <w:rsid w:val="00695AB2"/>
    <w:rsid w:val="006A1926"/>
    <w:rsid w:val="006A3846"/>
    <w:rsid w:val="006B3FB1"/>
    <w:rsid w:val="006C0B3C"/>
    <w:rsid w:val="006C168C"/>
    <w:rsid w:val="006C2862"/>
    <w:rsid w:val="006C6B21"/>
    <w:rsid w:val="006E24C3"/>
    <w:rsid w:val="006E74B4"/>
    <w:rsid w:val="006F665D"/>
    <w:rsid w:val="00712B54"/>
    <w:rsid w:val="00717BD5"/>
    <w:rsid w:val="007215C6"/>
    <w:rsid w:val="00726F76"/>
    <w:rsid w:val="0073550D"/>
    <w:rsid w:val="007410B1"/>
    <w:rsid w:val="00752454"/>
    <w:rsid w:val="0076046B"/>
    <w:rsid w:val="00761604"/>
    <w:rsid w:val="007619E5"/>
    <w:rsid w:val="00762D8D"/>
    <w:rsid w:val="0076321E"/>
    <w:rsid w:val="007646C1"/>
    <w:rsid w:val="0076543D"/>
    <w:rsid w:val="00766988"/>
    <w:rsid w:val="007722C1"/>
    <w:rsid w:val="00774E20"/>
    <w:rsid w:val="00777FF5"/>
    <w:rsid w:val="00787021"/>
    <w:rsid w:val="00794230"/>
    <w:rsid w:val="007A490D"/>
    <w:rsid w:val="007A57D7"/>
    <w:rsid w:val="007B1EB6"/>
    <w:rsid w:val="007B3334"/>
    <w:rsid w:val="007B348A"/>
    <w:rsid w:val="007B3EE0"/>
    <w:rsid w:val="007D51A6"/>
    <w:rsid w:val="007E0989"/>
    <w:rsid w:val="007F0A72"/>
    <w:rsid w:val="007F2AE7"/>
    <w:rsid w:val="007F4646"/>
    <w:rsid w:val="007F58EC"/>
    <w:rsid w:val="00811A27"/>
    <w:rsid w:val="008219D5"/>
    <w:rsid w:val="008220EF"/>
    <w:rsid w:val="008230BA"/>
    <w:rsid w:val="00823365"/>
    <w:rsid w:val="00824526"/>
    <w:rsid w:val="008250A3"/>
    <w:rsid w:val="00825ED3"/>
    <w:rsid w:val="00826C0C"/>
    <w:rsid w:val="00830298"/>
    <w:rsid w:val="008335CD"/>
    <w:rsid w:val="008345FA"/>
    <w:rsid w:val="008417BD"/>
    <w:rsid w:val="008421B0"/>
    <w:rsid w:val="0084535D"/>
    <w:rsid w:val="00852924"/>
    <w:rsid w:val="0085733E"/>
    <w:rsid w:val="00860260"/>
    <w:rsid w:val="00872BCB"/>
    <w:rsid w:val="008740BD"/>
    <w:rsid w:val="008745DB"/>
    <w:rsid w:val="00874D76"/>
    <w:rsid w:val="00877316"/>
    <w:rsid w:val="0088408A"/>
    <w:rsid w:val="00893D37"/>
    <w:rsid w:val="00895642"/>
    <w:rsid w:val="008A53DA"/>
    <w:rsid w:val="008A5BFB"/>
    <w:rsid w:val="008A6C61"/>
    <w:rsid w:val="008A6E1A"/>
    <w:rsid w:val="008B07B2"/>
    <w:rsid w:val="008B1A48"/>
    <w:rsid w:val="008B77B3"/>
    <w:rsid w:val="008B7BAC"/>
    <w:rsid w:val="008C2A84"/>
    <w:rsid w:val="008D1F08"/>
    <w:rsid w:val="008D2B9C"/>
    <w:rsid w:val="008D33D1"/>
    <w:rsid w:val="008D3DB3"/>
    <w:rsid w:val="008D7F43"/>
    <w:rsid w:val="009041A0"/>
    <w:rsid w:val="00904781"/>
    <w:rsid w:val="00906056"/>
    <w:rsid w:val="00906AF5"/>
    <w:rsid w:val="009074C8"/>
    <w:rsid w:val="00907E5A"/>
    <w:rsid w:val="00913BD8"/>
    <w:rsid w:val="00917B4E"/>
    <w:rsid w:val="0093038C"/>
    <w:rsid w:val="00930CA7"/>
    <w:rsid w:val="009455D1"/>
    <w:rsid w:val="009521C5"/>
    <w:rsid w:val="009555F2"/>
    <w:rsid w:val="009572E4"/>
    <w:rsid w:val="009623CC"/>
    <w:rsid w:val="0096240F"/>
    <w:rsid w:val="00966861"/>
    <w:rsid w:val="0096747E"/>
    <w:rsid w:val="00970DF5"/>
    <w:rsid w:val="00971E24"/>
    <w:rsid w:val="009745FB"/>
    <w:rsid w:val="009745FC"/>
    <w:rsid w:val="00974DA3"/>
    <w:rsid w:val="009808A0"/>
    <w:rsid w:val="00981B76"/>
    <w:rsid w:val="009858C0"/>
    <w:rsid w:val="009C2937"/>
    <w:rsid w:val="009C344D"/>
    <w:rsid w:val="009E136A"/>
    <w:rsid w:val="009F14CC"/>
    <w:rsid w:val="009F38B9"/>
    <w:rsid w:val="009F4BE5"/>
    <w:rsid w:val="009F797E"/>
    <w:rsid w:val="00A00B33"/>
    <w:rsid w:val="00A13F7F"/>
    <w:rsid w:val="00A21445"/>
    <w:rsid w:val="00A23507"/>
    <w:rsid w:val="00A25D03"/>
    <w:rsid w:val="00A26030"/>
    <w:rsid w:val="00A32B72"/>
    <w:rsid w:val="00A41191"/>
    <w:rsid w:val="00A43D4D"/>
    <w:rsid w:val="00A50AF1"/>
    <w:rsid w:val="00A544F4"/>
    <w:rsid w:val="00A60A90"/>
    <w:rsid w:val="00A6625A"/>
    <w:rsid w:val="00A70A25"/>
    <w:rsid w:val="00A75F44"/>
    <w:rsid w:val="00A82292"/>
    <w:rsid w:val="00A94BEB"/>
    <w:rsid w:val="00AA2BDD"/>
    <w:rsid w:val="00AA7CAA"/>
    <w:rsid w:val="00AB046D"/>
    <w:rsid w:val="00AB6941"/>
    <w:rsid w:val="00AD1A90"/>
    <w:rsid w:val="00AD70A0"/>
    <w:rsid w:val="00AD79D7"/>
    <w:rsid w:val="00AF7278"/>
    <w:rsid w:val="00B02D5A"/>
    <w:rsid w:val="00B03B6C"/>
    <w:rsid w:val="00B04745"/>
    <w:rsid w:val="00B05F39"/>
    <w:rsid w:val="00B060A2"/>
    <w:rsid w:val="00B06DB7"/>
    <w:rsid w:val="00B17F70"/>
    <w:rsid w:val="00B22747"/>
    <w:rsid w:val="00B41C01"/>
    <w:rsid w:val="00B41DD2"/>
    <w:rsid w:val="00B43DD6"/>
    <w:rsid w:val="00B44171"/>
    <w:rsid w:val="00B4469C"/>
    <w:rsid w:val="00B47431"/>
    <w:rsid w:val="00B55949"/>
    <w:rsid w:val="00B5668A"/>
    <w:rsid w:val="00B56C89"/>
    <w:rsid w:val="00B57C59"/>
    <w:rsid w:val="00B57CDD"/>
    <w:rsid w:val="00B6184A"/>
    <w:rsid w:val="00B625A7"/>
    <w:rsid w:val="00B6548D"/>
    <w:rsid w:val="00B67017"/>
    <w:rsid w:val="00B75D21"/>
    <w:rsid w:val="00B90C00"/>
    <w:rsid w:val="00B93181"/>
    <w:rsid w:val="00B9408C"/>
    <w:rsid w:val="00BA5178"/>
    <w:rsid w:val="00BA5BA0"/>
    <w:rsid w:val="00BA7B51"/>
    <w:rsid w:val="00BA7FE0"/>
    <w:rsid w:val="00BB040C"/>
    <w:rsid w:val="00BB0E46"/>
    <w:rsid w:val="00BB3CF7"/>
    <w:rsid w:val="00BB65C5"/>
    <w:rsid w:val="00BC09F5"/>
    <w:rsid w:val="00BC65A6"/>
    <w:rsid w:val="00BD00E8"/>
    <w:rsid w:val="00BD6315"/>
    <w:rsid w:val="00BD6941"/>
    <w:rsid w:val="00BD6AF1"/>
    <w:rsid w:val="00BD6C49"/>
    <w:rsid w:val="00BE5F89"/>
    <w:rsid w:val="00BE73DE"/>
    <w:rsid w:val="00BF765E"/>
    <w:rsid w:val="00C04594"/>
    <w:rsid w:val="00C32CCF"/>
    <w:rsid w:val="00C4435A"/>
    <w:rsid w:val="00C44D19"/>
    <w:rsid w:val="00C464EA"/>
    <w:rsid w:val="00C51A18"/>
    <w:rsid w:val="00C549C6"/>
    <w:rsid w:val="00C55AC7"/>
    <w:rsid w:val="00C56BD5"/>
    <w:rsid w:val="00C609C9"/>
    <w:rsid w:val="00C62DFC"/>
    <w:rsid w:val="00C63CB4"/>
    <w:rsid w:val="00C646B4"/>
    <w:rsid w:val="00C66042"/>
    <w:rsid w:val="00C8127F"/>
    <w:rsid w:val="00C90076"/>
    <w:rsid w:val="00C90602"/>
    <w:rsid w:val="00C924F0"/>
    <w:rsid w:val="00C9604A"/>
    <w:rsid w:val="00CA1629"/>
    <w:rsid w:val="00CA4B7C"/>
    <w:rsid w:val="00CA61BB"/>
    <w:rsid w:val="00CB2456"/>
    <w:rsid w:val="00CC3D1E"/>
    <w:rsid w:val="00CD4314"/>
    <w:rsid w:val="00CD450A"/>
    <w:rsid w:val="00CE0676"/>
    <w:rsid w:val="00CE134E"/>
    <w:rsid w:val="00CE1891"/>
    <w:rsid w:val="00CE3357"/>
    <w:rsid w:val="00CE5062"/>
    <w:rsid w:val="00CF1138"/>
    <w:rsid w:val="00CF1E8D"/>
    <w:rsid w:val="00CF514E"/>
    <w:rsid w:val="00CF6BF6"/>
    <w:rsid w:val="00CF7A97"/>
    <w:rsid w:val="00D00679"/>
    <w:rsid w:val="00D022DD"/>
    <w:rsid w:val="00D02A4E"/>
    <w:rsid w:val="00D032F2"/>
    <w:rsid w:val="00D05313"/>
    <w:rsid w:val="00D1218A"/>
    <w:rsid w:val="00D12A8F"/>
    <w:rsid w:val="00D13698"/>
    <w:rsid w:val="00D20783"/>
    <w:rsid w:val="00D22E48"/>
    <w:rsid w:val="00D24D65"/>
    <w:rsid w:val="00D268E8"/>
    <w:rsid w:val="00D3358A"/>
    <w:rsid w:val="00D347BC"/>
    <w:rsid w:val="00D458BF"/>
    <w:rsid w:val="00D52892"/>
    <w:rsid w:val="00D53355"/>
    <w:rsid w:val="00D5577B"/>
    <w:rsid w:val="00D607AD"/>
    <w:rsid w:val="00D740B9"/>
    <w:rsid w:val="00D77D12"/>
    <w:rsid w:val="00D77F6C"/>
    <w:rsid w:val="00D8666D"/>
    <w:rsid w:val="00D92884"/>
    <w:rsid w:val="00D95476"/>
    <w:rsid w:val="00DA1035"/>
    <w:rsid w:val="00DA1ED9"/>
    <w:rsid w:val="00DA446B"/>
    <w:rsid w:val="00DA7188"/>
    <w:rsid w:val="00DA71D1"/>
    <w:rsid w:val="00DB6FA2"/>
    <w:rsid w:val="00DC2C05"/>
    <w:rsid w:val="00DC3C55"/>
    <w:rsid w:val="00DC7714"/>
    <w:rsid w:val="00DD0315"/>
    <w:rsid w:val="00DD139F"/>
    <w:rsid w:val="00DD62D7"/>
    <w:rsid w:val="00DE1EA5"/>
    <w:rsid w:val="00DE4F13"/>
    <w:rsid w:val="00DE641F"/>
    <w:rsid w:val="00DE6607"/>
    <w:rsid w:val="00DF1EEB"/>
    <w:rsid w:val="00DF239B"/>
    <w:rsid w:val="00E0071A"/>
    <w:rsid w:val="00E03D6D"/>
    <w:rsid w:val="00E11202"/>
    <w:rsid w:val="00E125D7"/>
    <w:rsid w:val="00E146F2"/>
    <w:rsid w:val="00E16052"/>
    <w:rsid w:val="00E21E20"/>
    <w:rsid w:val="00E26F30"/>
    <w:rsid w:val="00E33662"/>
    <w:rsid w:val="00E559CE"/>
    <w:rsid w:val="00E55B81"/>
    <w:rsid w:val="00E656FF"/>
    <w:rsid w:val="00E6709E"/>
    <w:rsid w:val="00E70476"/>
    <w:rsid w:val="00E711C3"/>
    <w:rsid w:val="00E7283D"/>
    <w:rsid w:val="00E73890"/>
    <w:rsid w:val="00E76C76"/>
    <w:rsid w:val="00E94944"/>
    <w:rsid w:val="00EA02F4"/>
    <w:rsid w:val="00EA5B51"/>
    <w:rsid w:val="00EB0190"/>
    <w:rsid w:val="00EB267E"/>
    <w:rsid w:val="00EB3318"/>
    <w:rsid w:val="00EC20A4"/>
    <w:rsid w:val="00ED3B87"/>
    <w:rsid w:val="00ED3D9D"/>
    <w:rsid w:val="00EE0F83"/>
    <w:rsid w:val="00EE3D5F"/>
    <w:rsid w:val="00EE3E63"/>
    <w:rsid w:val="00EF39EE"/>
    <w:rsid w:val="00F0125E"/>
    <w:rsid w:val="00F15DFC"/>
    <w:rsid w:val="00F2572D"/>
    <w:rsid w:val="00F26D8B"/>
    <w:rsid w:val="00F272B1"/>
    <w:rsid w:val="00F30ACD"/>
    <w:rsid w:val="00F320B1"/>
    <w:rsid w:val="00F320BA"/>
    <w:rsid w:val="00F33CED"/>
    <w:rsid w:val="00F366A4"/>
    <w:rsid w:val="00F41D89"/>
    <w:rsid w:val="00F420A6"/>
    <w:rsid w:val="00F43332"/>
    <w:rsid w:val="00F453A2"/>
    <w:rsid w:val="00F54B97"/>
    <w:rsid w:val="00F627F3"/>
    <w:rsid w:val="00F641CC"/>
    <w:rsid w:val="00F64D77"/>
    <w:rsid w:val="00F6736B"/>
    <w:rsid w:val="00F76219"/>
    <w:rsid w:val="00F767A2"/>
    <w:rsid w:val="00F9367F"/>
    <w:rsid w:val="00F93D60"/>
    <w:rsid w:val="00FA1536"/>
    <w:rsid w:val="00FA4060"/>
    <w:rsid w:val="00FA4FF5"/>
    <w:rsid w:val="00FA62E2"/>
    <w:rsid w:val="00FC1452"/>
    <w:rsid w:val="00FC2722"/>
    <w:rsid w:val="00FC648F"/>
    <w:rsid w:val="00FD3AF5"/>
    <w:rsid w:val="00FE2B19"/>
    <w:rsid w:val="00FF47C5"/>
    <w:rsid w:val="00FF5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44F2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85BF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7BAC"/>
    <w:pPr>
      <w:ind w:left="720"/>
      <w:contextualSpacing/>
    </w:pPr>
  </w:style>
  <w:style w:type="character" w:styleId="PlaceholderText">
    <w:name w:val="Placeholder Text"/>
    <w:basedOn w:val="DefaultParagraphFont"/>
    <w:uiPriority w:val="99"/>
    <w:semiHidden/>
    <w:rsid w:val="008B7BAC"/>
    <w:rPr>
      <w:color w:val="808080"/>
    </w:rPr>
  </w:style>
  <w:style w:type="paragraph" w:styleId="BalloonText">
    <w:name w:val="Balloon Text"/>
    <w:basedOn w:val="Normal"/>
    <w:link w:val="BalloonTextChar"/>
    <w:uiPriority w:val="99"/>
    <w:semiHidden/>
    <w:unhideWhenUsed/>
    <w:rsid w:val="008B7B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7BAC"/>
    <w:rPr>
      <w:rFonts w:ascii="Tahoma" w:hAnsi="Tahoma" w:cs="Tahoma"/>
      <w:sz w:val="16"/>
      <w:szCs w:val="16"/>
    </w:rPr>
  </w:style>
  <w:style w:type="paragraph" w:styleId="Header">
    <w:name w:val="header"/>
    <w:basedOn w:val="Normal"/>
    <w:link w:val="HeaderChar"/>
    <w:uiPriority w:val="99"/>
    <w:unhideWhenUsed/>
    <w:rsid w:val="006C6B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6B21"/>
  </w:style>
  <w:style w:type="paragraph" w:styleId="Footer">
    <w:name w:val="footer"/>
    <w:basedOn w:val="Normal"/>
    <w:link w:val="FooterChar"/>
    <w:uiPriority w:val="99"/>
    <w:unhideWhenUsed/>
    <w:rsid w:val="006C6B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6B21"/>
  </w:style>
  <w:style w:type="paragraph" w:styleId="HTMLPreformatted">
    <w:name w:val="HTML Preformatted"/>
    <w:basedOn w:val="Normal"/>
    <w:link w:val="HTMLPreformattedChar"/>
    <w:uiPriority w:val="99"/>
    <w:unhideWhenUsed/>
    <w:rsid w:val="008D3D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D3DB3"/>
    <w:rPr>
      <w:rFonts w:ascii="Courier New" w:eastAsia="Times New Roman" w:hAnsi="Courier New" w:cs="Courier New"/>
      <w:sz w:val="20"/>
      <w:szCs w:val="20"/>
    </w:rPr>
  </w:style>
  <w:style w:type="character" w:customStyle="1" w:styleId="apple-style-span">
    <w:name w:val="apple-style-span"/>
    <w:basedOn w:val="DefaultParagraphFont"/>
    <w:rsid w:val="008D3DB3"/>
  </w:style>
  <w:style w:type="character" w:customStyle="1" w:styleId="apple-converted-space">
    <w:name w:val="apple-converted-space"/>
    <w:basedOn w:val="DefaultParagraphFont"/>
    <w:rsid w:val="008D3DB3"/>
  </w:style>
  <w:style w:type="character" w:styleId="HTMLCode">
    <w:name w:val="HTML Code"/>
    <w:basedOn w:val="DefaultParagraphFont"/>
    <w:uiPriority w:val="99"/>
    <w:semiHidden/>
    <w:unhideWhenUsed/>
    <w:rsid w:val="008D3DB3"/>
    <w:rPr>
      <w:rFonts w:ascii="Courier New" w:eastAsia="Times New Roman" w:hAnsi="Courier New" w:cs="Courier New"/>
      <w:sz w:val="20"/>
      <w:szCs w:val="20"/>
    </w:rPr>
  </w:style>
  <w:style w:type="character" w:customStyle="1" w:styleId="samp">
    <w:name w:val="samp"/>
    <w:basedOn w:val="DefaultParagraphFont"/>
    <w:rsid w:val="008D3DB3"/>
  </w:style>
  <w:style w:type="character" w:styleId="Hyperlink">
    <w:name w:val="Hyperlink"/>
    <w:basedOn w:val="DefaultParagraphFont"/>
    <w:uiPriority w:val="99"/>
    <w:unhideWhenUsed/>
    <w:rsid w:val="0028117F"/>
    <w:rPr>
      <w:color w:val="0000FF" w:themeColor="hyperlink"/>
      <w:u w:val="single"/>
    </w:rPr>
  </w:style>
  <w:style w:type="character" w:styleId="FollowedHyperlink">
    <w:name w:val="FollowedHyperlink"/>
    <w:basedOn w:val="DefaultParagraphFont"/>
    <w:uiPriority w:val="99"/>
    <w:semiHidden/>
    <w:unhideWhenUsed/>
    <w:rsid w:val="009041A0"/>
    <w:rPr>
      <w:color w:val="800080" w:themeColor="followedHyperlink"/>
      <w:u w:val="single"/>
    </w:rPr>
  </w:style>
  <w:style w:type="paragraph" w:styleId="Caption">
    <w:name w:val="caption"/>
    <w:basedOn w:val="Normal"/>
    <w:next w:val="Normal"/>
    <w:uiPriority w:val="35"/>
    <w:unhideWhenUsed/>
    <w:qFormat/>
    <w:rsid w:val="007D51A6"/>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41682">
      <w:bodyDiv w:val="1"/>
      <w:marLeft w:val="0"/>
      <w:marRight w:val="0"/>
      <w:marTop w:val="0"/>
      <w:marBottom w:val="0"/>
      <w:divBdr>
        <w:top w:val="none" w:sz="0" w:space="0" w:color="auto"/>
        <w:left w:val="none" w:sz="0" w:space="0" w:color="auto"/>
        <w:bottom w:val="none" w:sz="0" w:space="0" w:color="auto"/>
        <w:right w:val="none" w:sz="0" w:space="0" w:color="auto"/>
      </w:divBdr>
    </w:div>
    <w:div w:id="200095397">
      <w:bodyDiv w:val="1"/>
      <w:marLeft w:val="0"/>
      <w:marRight w:val="0"/>
      <w:marTop w:val="0"/>
      <w:marBottom w:val="0"/>
      <w:divBdr>
        <w:top w:val="none" w:sz="0" w:space="0" w:color="auto"/>
        <w:left w:val="none" w:sz="0" w:space="0" w:color="auto"/>
        <w:bottom w:val="none" w:sz="0" w:space="0" w:color="auto"/>
        <w:right w:val="none" w:sz="0" w:space="0" w:color="auto"/>
      </w:divBdr>
    </w:div>
    <w:div w:id="412091779">
      <w:bodyDiv w:val="1"/>
      <w:marLeft w:val="0"/>
      <w:marRight w:val="0"/>
      <w:marTop w:val="0"/>
      <w:marBottom w:val="0"/>
      <w:divBdr>
        <w:top w:val="none" w:sz="0" w:space="0" w:color="auto"/>
        <w:left w:val="none" w:sz="0" w:space="0" w:color="auto"/>
        <w:bottom w:val="none" w:sz="0" w:space="0" w:color="auto"/>
        <w:right w:val="none" w:sz="0" w:space="0" w:color="auto"/>
      </w:divBdr>
    </w:div>
    <w:div w:id="448398250">
      <w:bodyDiv w:val="1"/>
      <w:marLeft w:val="0"/>
      <w:marRight w:val="0"/>
      <w:marTop w:val="0"/>
      <w:marBottom w:val="0"/>
      <w:divBdr>
        <w:top w:val="none" w:sz="0" w:space="0" w:color="auto"/>
        <w:left w:val="none" w:sz="0" w:space="0" w:color="auto"/>
        <w:bottom w:val="none" w:sz="0" w:space="0" w:color="auto"/>
        <w:right w:val="none" w:sz="0" w:space="0" w:color="auto"/>
      </w:divBdr>
    </w:div>
    <w:div w:id="498078377">
      <w:bodyDiv w:val="1"/>
      <w:marLeft w:val="0"/>
      <w:marRight w:val="0"/>
      <w:marTop w:val="0"/>
      <w:marBottom w:val="0"/>
      <w:divBdr>
        <w:top w:val="none" w:sz="0" w:space="0" w:color="auto"/>
        <w:left w:val="none" w:sz="0" w:space="0" w:color="auto"/>
        <w:bottom w:val="none" w:sz="0" w:space="0" w:color="auto"/>
        <w:right w:val="none" w:sz="0" w:space="0" w:color="auto"/>
      </w:divBdr>
    </w:div>
    <w:div w:id="614679835">
      <w:bodyDiv w:val="1"/>
      <w:marLeft w:val="0"/>
      <w:marRight w:val="0"/>
      <w:marTop w:val="0"/>
      <w:marBottom w:val="0"/>
      <w:divBdr>
        <w:top w:val="none" w:sz="0" w:space="0" w:color="auto"/>
        <w:left w:val="none" w:sz="0" w:space="0" w:color="auto"/>
        <w:bottom w:val="none" w:sz="0" w:space="0" w:color="auto"/>
        <w:right w:val="none" w:sz="0" w:space="0" w:color="auto"/>
      </w:divBdr>
    </w:div>
    <w:div w:id="664479271">
      <w:bodyDiv w:val="1"/>
      <w:marLeft w:val="0"/>
      <w:marRight w:val="0"/>
      <w:marTop w:val="0"/>
      <w:marBottom w:val="0"/>
      <w:divBdr>
        <w:top w:val="none" w:sz="0" w:space="0" w:color="auto"/>
        <w:left w:val="none" w:sz="0" w:space="0" w:color="auto"/>
        <w:bottom w:val="none" w:sz="0" w:space="0" w:color="auto"/>
        <w:right w:val="none" w:sz="0" w:space="0" w:color="auto"/>
      </w:divBdr>
    </w:div>
    <w:div w:id="819927850">
      <w:bodyDiv w:val="1"/>
      <w:marLeft w:val="0"/>
      <w:marRight w:val="0"/>
      <w:marTop w:val="0"/>
      <w:marBottom w:val="0"/>
      <w:divBdr>
        <w:top w:val="none" w:sz="0" w:space="0" w:color="auto"/>
        <w:left w:val="none" w:sz="0" w:space="0" w:color="auto"/>
        <w:bottom w:val="none" w:sz="0" w:space="0" w:color="auto"/>
        <w:right w:val="none" w:sz="0" w:space="0" w:color="auto"/>
      </w:divBdr>
    </w:div>
    <w:div w:id="1156645878">
      <w:bodyDiv w:val="1"/>
      <w:marLeft w:val="0"/>
      <w:marRight w:val="0"/>
      <w:marTop w:val="0"/>
      <w:marBottom w:val="0"/>
      <w:divBdr>
        <w:top w:val="none" w:sz="0" w:space="0" w:color="auto"/>
        <w:left w:val="none" w:sz="0" w:space="0" w:color="auto"/>
        <w:bottom w:val="none" w:sz="0" w:space="0" w:color="auto"/>
        <w:right w:val="none" w:sz="0" w:space="0" w:color="auto"/>
      </w:divBdr>
    </w:div>
    <w:div w:id="1225604057">
      <w:bodyDiv w:val="1"/>
      <w:marLeft w:val="0"/>
      <w:marRight w:val="0"/>
      <w:marTop w:val="0"/>
      <w:marBottom w:val="0"/>
      <w:divBdr>
        <w:top w:val="none" w:sz="0" w:space="0" w:color="auto"/>
        <w:left w:val="none" w:sz="0" w:space="0" w:color="auto"/>
        <w:bottom w:val="none" w:sz="0" w:space="0" w:color="auto"/>
        <w:right w:val="none" w:sz="0" w:space="0" w:color="auto"/>
      </w:divBdr>
    </w:div>
    <w:div w:id="1249582165">
      <w:bodyDiv w:val="1"/>
      <w:marLeft w:val="0"/>
      <w:marRight w:val="0"/>
      <w:marTop w:val="0"/>
      <w:marBottom w:val="0"/>
      <w:divBdr>
        <w:top w:val="none" w:sz="0" w:space="0" w:color="auto"/>
        <w:left w:val="none" w:sz="0" w:space="0" w:color="auto"/>
        <w:bottom w:val="none" w:sz="0" w:space="0" w:color="auto"/>
        <w:right w:val="none" w:sz="0" w:space="0" w:color="auto"/>
      </w:divBdr>
    </w:div>
    <w:div w:id="1250963237">
      <w:bodyDiv w:val="1"/>
      <w:marLeft w:val="0"/>
      <w:marRight w:val="0"/>
      <w:marTop w:val="0"/>
      <w:marBottom w:val="0"/>
      <w:divBdr>
        <w:top w:val="none" w:sz="0" w:space="0" w:color="auto"/>
        <w:left w:val="none" w:sz="0" w:space="0" w:color="auto"/>
        <w:bottom w:val="none" w:sz="0" w:space="0" w:color="auto"/>
        <w:right w:val="none" w:sz="0" w:space="0" w:color="auto"/>
      </w:divBdr>
    </w:div>
    <w:div w:id="1255095368">
      <w:bodyDiv w:val="1"/>
      <w:marLeft w:val="0"/>
      <w:marRight w:val="0"/>
      <w:marTop w:val="0"/>
      <w:marBottom w:val="0"/>
      <w:divBdr>
        <w:top w:val="none" w:sz="0" w:space="0" w:color="auto"/>
        <w:left w:val="none" w:sz="0" w:space="0" w:color="auto"/>
        <w:bottom w:val="none" w:sz="0" w:space="0" w:color="auto"/>
        <w:right w:val="none" w:sz="0" w:space="0" w:color="auto"/>
      </w:divBdr>
    </w:div>
    <w:div w:id="1397243691">
      <w:bodyDiv w:val="1"/>
      <w:marLeft w:val="0"/>
      <w:marRight w:val="0"/>
      <w:marTop w:val="0"/>
      <w:marBottom w:val="0"/>
      <w:divBdr>
        <w:top w:val="none" w:sz="0" w:space="0" w:color="auto"/>
        <w:left w:val="none" w:sz="0" w:space="0" w:color="auto"/>
        <w:bottom w:val="none" w:sz="0" w:space="0" w:color="auto"/>
        <w:right w:val="none" w:sz="0" w:space="0" w:color="auto"/>
      </w:divBdr>
    </w:div>
    <w:div w:id="1399866968">
      <w:bodyDiv w:val="1"/>
      <w:marLeft w:val="0"/>
      <w:marRight w:val="0"/>
      <w:marTop w:val="0"/>
      <w:marBottom w:val="0"/>
      <w:divBdr>
        <w:top w:val="none" w:sz="0" w:space="0" w:color="auto"/>
        <w:left w:val="none" w:sz="0" w:space="0" w:color="auto"/>
        <w:bottom w:val="none" w:sz="0" w:space="0" w:color="auto"/>
        <w:right w:val="none" w:sz="0" w:space="0" w:color="auto"/>
      </w:divBdr>
    </w:div>
    <w:div w:id="1666980461">
      <w:bodyDiv w:val="1"/>
      <w:marLeft w:val="0"/>
      <w:marRight w:val="0"/>
      <w:marTop w:val="0"/>
      <w:marBottom w:val="0"/>
      <w:divBdr>
        <w:top w:val="none" w:sz="0" w:space="0" w:color="auto"/>
        <w:left w:val="none" w:sz="0" w:space="0" w:color="auto"/>
        <w:bottom w:val="none" w:sz="0" w:space="0" w:color="auto"/>
        <w:right w:val="none" w:sz="0" w:space="0" w:color="auto"/>
      </w:divBdr>
    </w:div>
    <w:div w:id="1833447210">
      <w:bodyDiv w:val="1"/>
      <w:marLeft w:val="0"/>
      <w:marRight w:val="0"/>
      <w:marTop w:val="0"/>
      <w:marBottom w:val="0"/>
      <w:divBdr>
        <w:top w:val="none" w:sz="0" w:space="0" w:color="auto"/>
        <w:left w:val="none" w:sz="0" w:space="0" w:color="auto"/>
        <w:bottom w:val="none" w:sz="0" w:space="0" w:color="auto"/>
        <w:right w:val="none" w:sz="0" w:space="0" w:color="auto"/>
      </w:divBdr>
    </w:div>
    <w:div w:id="1836918700">
      <w:bodyDiv w:val="1"/>
      <w:marLeft w:val="0"/>
      <w:marRight w:val="0"/>
      <w:marTop w:val="0"/>
      <w:marBottom w:val="0"/>
      <w:divBdr>
        <w:top w:val="none" w:sz="0" w:space="0" w:color="auto"/>
        <w:left w:val="none" w:sz="0" w:space="0" w:color="auto"/>
        <w:bottom w:val="none" w:sz="0" w:space="0" w:color="auto"/>
        <w:right w:val="none" w:sz="0" w:space="0" w:color="auto"/>
      </w:divBdr>
    </w:div>
    <w:div w:id="1929457173">
      <w:bodyDiv w:val="1"/>
      <w:marLeft w:val="0"/>
      <w:marRight w:val="0"/>
      <w:marTop w:val="0"/>
      <w:marBottom w:val="0"/>
      <w:divBdr>
        <w:top w:val="none" w:sz="0" w:space="0" w:color="auto"/>
        <w:left w:val="none" w:sz="0" w:space="0" w:color="auto"/>
        <w:bottom w:val="none" w:sz="0" w:space="0" w:color="auto"/>
        <w:right w:val="none" w:sz="0" w:space="0" w:color="auto"/>
      </w:divBdr>
    </w:div>
    <w:div w:id="1942176525">
      <w:bodyDiv w:val="1"/>
      <w:marLeft w:val="0"/>
      <w:marRight w:val="0"/>
      <w:marTop w:val="0"/>
      <w:marBottom w:val="0"/>
      <w:divBdr>
        <w:top w:val="none" w:sz="0" w:space="0" w:color="auto"/>
        <w:left w:val="none" w:sz="0" w:space="0" w:color="auto"/>
        <w:bottom w:val="none" w:sz="0" w:space="0" w:color="auto"/>
        <w:right w:val="none" w:sz="0" w:space="0" w:color="auto"/>
      </w:divBdr>
    </w:div>
    <w:div w:id="2011521330">
      <w:bodyDiv w:val="1"/>
      <w:marLeft w:val="0"/>
      <w:marRight w:val="0"/>
      <w:marTop w:val="0"/>
      <w:marBottom w:val="0"/>
      <w:divBdr>
        <w:top w:val="none" w:sz="0" w:space="0" w:color="auto"/>
        <w:left w:val="none" w:sz="0" w:space="0" w:color="auto"/>
        <w:bottom w:val="none" w:sz="0" w:space="0" w:color="auto"/>
        <w:right w:val="none" w:sz="0" w:space="0" w:color="auto"/>
      </w:divBdr>
    </w:div>
    <w:div w:id="2061711558">
      <w:bodyDiv w:val="1"/>
      <w:marLeft w:val="0"/>
      <w:marRight w:val="0"/>
      <w:marTop w:val="0"/>
      <w:marBottom w:val="0"/>
      <w:divBdr>
        <w:top w:val="none" w:sz="0" w:space="0" w:color="auto"/>
        <w:left w:val="none" w:sz="0" w:space="0" w:color="auto"/>
        <w:bottom w:val="none" w:sz="0" w:space="0" w:color="auto"/>
        <w:right w:val="none" w:sz="0" w:space="0" w:color="auto"/>
      </w:divBdr>
    </w:div>
    <w:div w:id="2091806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gbolla/Desktop/Note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D3400E-AE6B-3846-AED0-41894E586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Notes Template.dotx</Template>
  <TotalTime>202</TotalTime>
  <Pages>5</Pages>
  <Words>1119</Words>
  <Characters>6384</Characters>
  <Application>Microsoft Macintosh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Greg Bolla</dc:creator>
  <cp:lastModifiedBy>Greg Bolla</cp:lastModifiedBy>
  <cp:revision>14</cp:revision>
  <dcterms:created xsi:type="dcterms:W3CDTF">2018-11-29T14:20:00Z</dcterms:created>
  <dcterms:modified xsi:type="dcterms:W3CDTF">2018-12-27T18:55:00Z</dcterms:modified>
</cp:coreProperties>
</file>